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0E2C" w14:textId="6DAA14B3" w:rsidR="004D36D7" w:rsidRPr="00FD4A68" w:rsidRDefault="005F64FD" w:rsidP="00B47940">
      <w:pPr>
        <w:pStyle w:val="Title"/>
        <w:rPr>
          <w:rStyle w:val="LabTitleInstVersred"/>
          <w:b/>
          <w:color w:val="auto"/>
        </w:rPr>
      </w:pPr>
      <w:sdt>
        <w:sdtPr>
          <w:rPr>
            <w:b w:val="0"/>
            <w:color w:val="EE0000"/>
          </w:rPr>
          <w:alias w:val="Title"/>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3652">
            <w:t>Lab - Configure DHCPv6</w:t>
          </w:r>
        </w:sdtContent>
      </w:sdt>
    </w:p>
    <w:p w14:paraId="2B10F922" w14:textId="77777777" w:rsidR="00E06ACA" w:rsidRDefault="00E06ACA" w:rsidP="00E06ACA">
      <w:pPr>
        <w:pStyle w:val="Heading1"/>
      </w:pPr>
      <w:r>
        <w:t>Topology</w:t>
      </w:r>
    </w:p>
    <w:p w14:paraId="4532604C" w14:textId="77777777" w:rsidR="00E06ACA" w:rsidRDefault="00E06ACA" w:rsidP="00E06ACA">
      <w:pPr>
        <w:pStyle w:val="Visual"/>
      </w:pPr>
      <w:r>
        <w:rPr>
          <w:noProof/>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Heading1"/>
      </w:pPr>
      <w:r w:rsidRPr="00BB73FF">
        <w:t>Addressing Table</w:t>
      </w:r>
    </w:p>
    <w:tbl>
      <w:tblPr>
        <w:tblStyle w:val="LabTableStyle"/>
        <w:tblW w:w="10105" w:type="dxa"/>
        <w:tblLayout w:type="fixed"/>
        <w:tblLook w:val="04A0" w:firstRow="1" w:lastRow="0" w:firstColumn="1" w:lastColumn="0" w:noHBand="0" w:noVBand="1"/>
        <w:tblDescription w:val="This table shows the addressing for the Device, Interface, IPv6 Address and Subnet Mask."/>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rsidRPr="00E87D62">
              <w:t>Device</w:t>
            </w:r>
          </w:p>
        </w:tc>
        <w:tc>
          <w:tcPr>
            <w:tcW w:w="3368" w:type="dxa"/>
          </w:tcPr>
          <w:p w14:paraId="3ABDB4E7" w14:textId="77777777" w:rsidR="003B3C0A" w:rsidRPr="00E87D62" w:rsidRDefault="003B3C0A" w:rsidP="00940E24">
            <w:pPr>
              <w:pStyle w:val="TableHeading"/>
            </w:pPr>
            <w:r w:rsidRPr="00E87D62">
              <w:t>Interface</w:t>
            </w:r>
          </w:p>
        </w:tc>
        <w:tc>
          <w:tcPr>
            <w:tcW w:w="3369" w:type="dxa"/>
          </w:tcPr>
          <w:p w14:paraId="1AD1DEC2" w14:textId="77777777" w:rsidR="003B3C0A" w:rsidRPr="00E87D62" w:rsidRDefault="003B3C0A" w:rsidP="00940E24">
            <w:pPr>
              <w:pStyle w:val="TableHeading"/>
            </w:pPr>
            <w:r w:rsidRPr="00E87D62">
              <w:t>IP</w:t>
            </w:r>
            <w:r>
              <w:t>v6</w:t>
            </w:r>
            <w:r w:rsidRPr="00E87D62">
              <w:t xml:space="preserve"> Address</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rsidRPr="00A37F29">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rsidRPr="00A37F29">
              <w:t>G0/0/0</w:t>
            </w:r>
          </w:p>
        </w:tc>
        <w:tc>
          <w:tcPr>
            <w:tcW w:w="3369" w:type="dxa"/>
            <w:shd w:val="clear" w:color="auto" w:fill="FFFFFF" w:themeFill="background1"/>
          </w:tcPr>
          <w:p w14:paraId="76A73E2C" w14:textId="3E3AE055" w:rsidR="003B3C0A" w:rsidRPr="00A37F29" w:rsidRDefault="003B3C0A" w:rsidP="00940E24">
            <w:pPr>
              <w:pStyle w:val="TableText"/>
            </w:pPr>
            <w:r w:rsidRPr="00A37F29">
              <w:t>2001:db</w:t>
            </w:r>
            <w:proofErr w:type="gramStart"/>
            <w:r w:rsidRPr="00A37F29">
              <w:t>8:acad</w:t>
            </w:r>
            <w:proofErr w:type="gramEnd"/>
            <w:r w:rsidRPr="00A37F29">
              <w:t>:2::1</w:t>
            </w:r>
            <w:r>
              <w:t xml:space="preserve"> /64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rsidRPr="00A37F29">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rsidRPr="00A37F29">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rsidRPr="00A37F29">
              <w:t>G0/0/1</w:t>
            </w:r>
          </w:p>
        </w:tc>
        <w:tc>
          <w:tcPr>
            <w:tcW w:w="3369" w:type="dxa"/>
            <w:shd w:val="clear" w:color="auto" w:fill="FFFFFF" w:themeFill="background1"/>
          </w:tcPr>
          <w:p w14:paraId="449C7CB0" w14:textId="62D71045" w:rsidR="003B3C0A" w:rsidRPr="00A37F29" w:rsidRDefault="003B3C0A" w:rsidP="00940E24">
            <w:pPr>
              <w:pStyle w:val="TableText"/>
            </w:pPr>
            <w:r w:rsidRPr="00A37F29">
              <w:t>2001:db</w:t>
            </w:r>
            <w:proofErr w:type="gramStart"/>
            <w:r w:rsidRPr="00A37F29">
              <w:t>8:acad</w:t>
            </w:r>
            <w:proofErr w:type="gramEnd"/>
            <w:r w:rsidRPr="00A37F29">
              <w:t>:1::1</w:t>
            </w:r>
            <w:r>
              <w:t>/64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rsidRPr="00A37F29">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rsidRPr="00A37F29">
              <w:t>G0/0/0</w:t>
            </w:r>
          </w:p>
        </w:tc>
        <w:tc>
          <w:tcPr>
            <w:tcW w:w="3369" w:type="dxa"/>
            <w:shd w:val="clear" w:color="auto" w:fill="F2F2F2" w:themeFill="background1" w:themeFillShade="F2"/>
          </w:tcPr>
          <w:p w14:paraId="3AACA05D" w14:textId="4AEEC65E" w:rsidR="003B3C0A" w:rsidRPr="00A37F29" w:rsidRDefault="003B3C0A" w:rsidP="00940E24">
            <w:pPr>
              <w:pStyle w:val="TableText"/>
            </w:pPr>
            <w:r w:rsidRPr="00A37F29">
              <w:t>2001:db</w:t>
            </w:r>
            <w:proofErr w:type="gramStart"/>
            <w:r w:rsidRPr="00A37F29">
              <w:t>8:acad</w:t>
            </w:r>
            <w:proofErr w:type="gramEnd"/>
            <w:r w:rsidRPr="00A37F29">
              <w:t>:2::2</w:t>
            </w:r>
            <w:r>
              <w:t>/64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rsidRPr="00A37F29">
              <w:t>G0/0/1</w:t>
            </w:r>
          </w:p>
        </w:tc>
        <w:tc>
          <w:tcPr>
            <w:tcW w:w="3369" w:type="dxa"/>
            <w:shd w:val="clear" w:color="auto" w:fill="F2F2F2" w:themeFill="background1" w:themeFillShade="F2"/>
          </w:tcPr>
          <w:p w14:paraId="28E2056C" w14:textId="35EAA73C" w:rsidR="003B3C0A" w:rsidRPr="00A37F29" w:rsidRDefault="003B3C0A" w:rsidP="00940E24">
            <w:pPr>
              <w:pStyle w:val="TableText"/>
            </w:pPr>
            <w:r w:rsidRPr="00A37F29">
              <w:t>2001:db</w:t>
            </w:r>
            <w:proofErr w:type="gramStart"/>
            <w:r w:rsidRPr="00A37F29">
              <w:t>8:acad</w:t>
            </w:r>
            <w:proofErr w:type="gramEnd"/>
            <w:r w:rsidRPr="00A37F29">
              <w:t>:3::1</w:t>
            </w:r>
            <w:r>
              <w:t xml:space="preserve"> /64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rsidRPr="00A37F29">
              <w:t>PC-A</w:t>
            </w:r>
          </w:p>
        </w:tc>
        <w:tc>
          <w:tcPr>
            <w:tcW w:w="3368" w:type="dxa"/>
            <w:shd w:val="clear" w:color="auto" w:fill="FFFFFF" w:themeFill="background1"/>
          </w:tcPr>
          <w:p w14:paraId="69D153A5" w14:textId="77777777" w:rsidR="003B3C0A" w:rsidRPr="00A37F29" w:rsidRDefault="003B3C0A" w:rsidP="00940E24">
            <w:pPr>
              <w:pStyle w:val="TableText"/>
            </w:pPr>
            <w:r w:rsidRPr="00A37F29">
              <w:t>NIC</w:t>
            </w:r>
          </w:p>
        </w:tc>
        <w:tc>
          <w:tcPr>
            <w:tcW w:w="3369" w:type="dxa"/>
            <w:shd w:val="clear" w:color="auto" w:fill="FFFFFF" w:themeFill="background1"/>
          </w:tcPr>
          <w:p w14:paraId="1E82D814" w14:textId="77777777" w:rsidR="003B3C0A" w:rsidRPr="00A37F29" w:rsidRDefault="003B3C0A" w:rsidP="00940E24">
            <w:pPr>
              <w:pStyle w:val="TableText"/>
            </w:pPr>
            <w:r w:rsidRPr="00A37F29">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rsidRPr="00A37F29">
              <w:t>PC-B</w:t>
            </w:r>
          </w:p>
        </w:tc>
        <w:tc>
          <w:tcPr>
            <w:tcW w:w="3368" w:type="dxa"/>
            <w:shd w:val="clear" w:color="auto" w:fill="F2F2F2" w:themeFill="background1" w:themeFillShade="F2"/>
          </w:tcPr>
          <w:p w14:paraId="333C8BEF" w14:textId="77777777" w:rsidR="003B3C0A" w:rsidRPr="00A37F29" w:rsidRDefault="003B3C0A" w:rsidP="00940E24">
            <w:pPr>
              <w:pStyle w:val="TableText"/>
            </w:pPr>
            <w:r w:rsidRPr="00A37F29">
              <w:t>NIC</w:t>
            </w:r>
          </w:p>
        </w:tc>
        <w:tc>
          <w:tcPr>
            <w:tcW w:w="3369" w:type="dxa"/>
            <w:shd w:val="clear" w:color="auto" w:fill="F2F2F2" w:themeFill="background1" w:themeFillShade="F2"/>
          </w:tcPr>
          <w:p w14:paraId="34D10EFD" w14:textId="77777777" w:rsidR="003B3C0A" w:rsidRPr="00A37F29" w:rsidRDefault="003B3C0A" w:rsidP="00940E24">
            <w:pPr>
              <w:pStyle w:val="TableText"/>
            </w:pPr>
            <w:r w:rsidRPr="00A37F29">
              <w:t>DHCP</w:t>
            </w:r>
          </w:p>
        </w:tc>
      </w:tr>
    </w:tbl>
    <w:p w14:paraId="2AEF54C5" w14:textId="77777777" w:rsidR="00E06ACA" w:rsidRPr="00BB73FF" w:rsidRDefault="00E06ACA" w:rsidP="00E06ACA">
      <w:pPr>
        <w:pStyle w:val="Heading1"/>
      </w:pPr>
      <w:r w:rsidRPr="00BB73FF">
        <w:t>Objective</w:t>
      </w:r>
      <w:r>
        <w:t>s</w:t>
      </w:r>
    </w:p>
    <w:p w14:paraId="3A93E2BB" w14:textId="77777777" w:rsidR="00E06ACA" w:rsidRPr="004C0909" w:rsidRDefault="00E06ACA" w:rsidP="00E06ACA">
      <w:pPr>
        <w:pStyle w:val="BodyTextL25Bold"/>
      </w:pPr>
      <w:r>
        <w:t>Part 1: Build the Network and Configure Basic Device Settings</w:t>
      </w:r>
    </w:p>
    <w:p w14:paraId="566DFF9E" w14:textId="77777777" w:rsidR="00E06ACA" w:rsidRDefault="00E06ACA" w:rsidP="00E06ACA">
      <w:pPr>
        <w:pStyle w:val="BodyTextL25Bold"/>
      </w:pPr>
      <w:r>
        <w:t>Part 2: Verify SLAAC address assignment from R1</w:t>
      </w:r>
    </w:p>
    <w:p w14:paraId="54F42883" w14:textId="77777777" w:rsidR="00E06ACA" w:rsidRDefault="00E06ACA" w:rsidP="00E06ACA">
      <w:pPr>
        <w:pStyle w:val="BodyTextL25Bold"/>
      </w:pPr>
      <w:r>
        <w:t>Part 3: Configure and verify a Stateless DHCPv6 Server on R1</w:t>
      </w:r>
    </w:p>
    <w:p w14:paraId="35C31ACF" w14:textId="77777777" w:rsidR="00E06ACA" w:rsidRDefault="00E06ACA" w:rsidP="00E06ACA">
      <w:pPr>
        <w:pStyle w:val="BodyTextL25Bold"/>
      </w:pPr>
      <w:r>
        <w:t>Part 4: Configure and verify a Stateful DHCPv6 Server on R1</w:t>
      </w:r>
    </w:p>
    <w:p w14:paraId="18E83C49" w14:textId="77777777" w:rsidR="00E06ACA" w:rsidRDefault="00E06ACA" w:rsidP="00E06ACA">
      <w:pPr>
        <w:pStyle w:val="BodyTextL25Bold"/>
      </w:pPr>
      <w:r>
        <w:t>Part 5: Configure and verify a DHCPv6 Relay on R2</w:t>
      </w:r>
    </w:p>
    <w:p w14:paraId="205D8221" w14:textId="77777777" w:rsidR="00E06ACA" w:rsidRPr="00C07FD9" w:rsidRDefault="00E06ACA" w:rsidP="00E06ACA">
      <w:pPr>
        <w:pStyle w:val="Heading1"/>
      </w:pPr>
      <w:r>
        <w:t>Background / Scenario</w:t>
      </w:r>
    </w:p>
    <w:p w14:paraId="14FDA6A8" w14:textId="77777777" w:rsidR="00F538B0" w:rsidRDefault="00F538B0" w:rsidP="00F538B0">
      <w:pPr>
        <w:pStyle w:val="BodyTextL25"/>
      </w:pPr>
      <w:r>
        <w:t>The dynamic assignment of IPv6 global unicast addresses (GUA) can be configured the following three ways:</w:t>
      </w:r>
    </w:p>
    <w:p w14:paraId="61EF292F" w14:textId="1A074725" w:rsidR="00F538B0" w:rsidRDefault="00F538B0" w:rsidP="00F538B0">
      <w:pPr>
        <w:pStyle w:val="Bulletlevel1"/>
      </w:pPr>
      <w:r>
        <w:t xml:space="preserve">Stateless Address </w:t>
      </w:r>
      <w:proofErr w:type="spellStart"/>
      <w:r>
        <w:t>Auoconfiguration</w:t>
      </w:r>
      <w:proofErr w:type="spellEnd"/>
      <w:r>
        <w:t xml:space="preserve"> (SLACC)</w:t>
      </w:r>
    </w:p>
    <w:p w14:paraId="2F0BEC15" w14:textId="24412079" w:rsidR="00F538B0" w:rsidRDefault="00F538B0" w:rsidP="00F538B0">
      <w:pPr>
        <w:pStyle w:val="Bulletlevel1"/>
      </w:pPr>
      <w:r>
        <w:t>Stateless Dynamic Host Configuration Protocol for IPv6 (DHCPv6)</w:t>
      </w:r>
    </w:p>
    <w:p w14:paraId="776CACB4" w14:textId="7187871D" w:rsidR="00F538B0" w:rsidRDefault="00F538B0" w:rsidP="00F538B0">
      <w:pPr>
        <w:pStyle w:val="Bulletlevel1"/>
      </w:pPr>
      <w:r>
        <w:t>Stateful DHCPv6</w:t>
      </w:r>
    </w:p>
    <w:p w14:paraId="1F2A75BF" w14:textId="77777777" w:rsidR="00F538B0" w:rsidRDefault="00F538B0" w:rsidP="00F538B0">
      <w:pPr>
        <w:pStyle w:val="BodyTextL25"/>
      </w:pPr>
      <w:r>
        <w:t>When using SLACC to assign IPv6 addresses to hosts a DHCPv6 server is not used. Because a DHCPv6 server is not used when implementing SLACC, hosts are unable to receive additional critical network information, including a domain name server (DNS) address as well as a domain name.</w:t>
      </w:r>
    </w:p>
    <w:p w14:paraId="37F3CCDF" w14:textId="77575679" w:rsidR="00F538B0" w:rsidRDefault="00F538B0" w:rsidP="00F538B0">
      <w:pPr>
        <w:pStyle w:val="BodyTextL25"/>
      </w:pPr>
      <w:r>
        <w:lastRenderedPageBreak/>
        <w:t>When using Stateless DHCPv6 to assign IPv6 addresses to host, a DHCPv6 server is used to assign the additional critical network information, however the IPv6 address is assigned using SLACC.</w:t>
      </w:r>
    </w:p>
    <w:p w14:paraId="1F0751DE" w14:textId="77777777" w:rsidR="00F538B0" w:rsidRDefault="00F538B0" w:rsidP="00F538B0">
      <w:pPr>
        <w:pStyle w:val="BodyTextL25"/>
      </w:pPr>
      <w:r>
        <w:t>When implementing Stateful DHCPv6, a DHCPv6 server assigns all network information, including the IPv6 address.</w:t>
      </w:r>
    </w:p>
    <w:p w14:paraId="76DC76BB" w14:textId="77777777" w:rsidR="00F538B0" w:rsidRDefault="00F538B0" w:rsidP="00F538B0">
      <w:pPr>
        <w:pStyle w:val="BodyTextL25"/>
      </w:pPr>
      <w:r>
        <w:t>The determination of how hosts obtain they dynamic IPv6 addressing is dependent on flag setting contain within the router advertisement (RA) messages.</w:t>
      </w:r>
    </w:p>
    <w:p w14:paraId="6CDBA4CA" w14:textId="37ECB4C0" w:rsidR="00F538B0" w:rsidRDefault="00F538B0" w:rsidP="00F538B0">
      <w:pPr>
        <w:pStyle w:val="BodyTextL25"/>
      </w:pPr>
      <w:r>
        <w:t>In this scenario, the company has grown in size, and the network administrators can no longer assign IP addresses to devices manually. Your job is to configure the R2 router to assign IPv6 addresses on two different subnets connected to router R1.</w:t>
      </w:r>
    </w:p>
    <w:p w14:paraId="58D074A6" w14:textId="645008F7" w:rsidR="00E06ACA" w:rsidRDefault="00E06ACA" w:rsidP="00E06ACA">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DF17A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017EE2D" w14:textId="77777777" w:rsidR="00E06ACA" w:rsidRDefault="00E06ACA" w:rsidP="00E06AC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D0ACD86" w14:textId="77777777" w:rsidR="00E06ACA" w:rsidRDefault="00E06ACA" w:rsidP="00E06ACA">
      <w:pPr>
        <w:pStyle w:val="Heading1"/>
      </w:pPr>
      <w:r>
        <w:t>Required Resources</w:t>
      </w:r>
    </w:p>
    <w:p w14:paraId="227B85B8" w14:textId="345BFD3F" w:rsidR="00E06ACA" w:rsidRPr="00E06ACA" w:rsidRDefault="00E06ACA" w:rsidP="00E06ACA">
      <w:pPr>
        <w:pStyle w:val="Bulletlevel1"/>
      </w:pPr>
      <w:r w:rsidRPr="00E06ACA">
        <w:t>2 Routers (Cisco 4221 with Cisco IOS XE Release 16.9.</w:t>
      </w:r>
      <w:r w:rsidR="00DF17A4">
        <w:t>4</w:t>
      </w:r>
      <w:r w:rsidRPr="00E06ACA">
        <w:t xml:space="preserve"> universal image or comparable)</w:t>
      </w:r>
    </w:p>
    <w:p w14:paraId="77C59704" w14:textId="7C4FAAA9" w:rsidR="00E06ACA" w:rsidRPr="00E06ACA" w:rsidRDefault="00E06ACA" w:rsidP="00E06ACA">
      <w:pPr>
        <w:pStyle w:val="Bulletlevel1"/>
      </w:pPr>
      <w:r w:rsidRPr="00E06ACA">
        <w:t>2 Switches (Cisco 2960 with Cisco IOS Release 15.2(2) lanbasek9 image or comparable)</w:t>
      </w:r>
      <w:r w:rsidR="00A11BA4">
        <w:t xml:space="preserve"> - </w:t>
      </w:r>
      <w:r w:rsidR="00A11BA4" w:rsidRPr="00470620">
        <w:rPr>
          <w:b/>
        </w:rPr>
        <w:t>Optional</w:t>
      </w:r>
    </w:p>
    <w:p w14:paraId="723F76FA" w14:textId="77777777" w:rsidR="00E06ACA" w:rsidRPr="00E06ACA" w:rsidRDefault="00E06ACA" w:rsidP="00E06ACA">
      <w:pPr>
        <w:pStyle w:val="Bulletlevel1"/>
      </w:pPr>
      <w:r w:rsidRPr="00E06ACA">
        <w:t>2 PCs (Windows with a terminal emulation program, such as Tera Term)</w:t>
      </w:r>
    </w:p>
    <w:p w14:paraId="72C3267D" w14:textId="77777777" w:rsidR="00DF17A4" w:rsidRDefault="00DF17A4" w:rsidP="00DF17A4">
      <w:pPr>
        <w:pStyle w:val="Bulletlevel1"/>
      </w:pPr>
      <w:r>
        <w:t>Console cables to configure the Cisco IOS devices via the console ports</w:t>
      </w:r>
    </w:p>
    <w:p w14:paraId="43A87B3A" w14:textId="77777777" w:rsidR="00DF17A4" w:rsidRDefault="00DF17A4" w:rsidP="00DF17A4">
      <w:pPr>
        <w:pStyle w:val="Bulletlevel1"/>
      </w:pPr>
      <w:r>
        <w:t>Ethernet cables as shown in the topology</w:t>
      </w:r>
    </w:p>
    <w:p w14:paraId="0EABBF36" w14:textId="09B6D8DE" w:rsidR="00E06ACA" w:rsidRPr="00E06ACA" w:rsidRDefault="00DF17A4" w:rsidP="00DF17A4">
      <w:pPr>
        <w:pStyle w:val="Heading1"/>
      </w:pPr>
      <w:r>
        <w:t>Instructions</w:t>
      </w:r>
    </w:p>
    <w:p w14:paraId="02E66DA8" w14:textId="77777777" w:rsidR="00E06ACA" w:rsidRPr="004C0909" w:rsidRDefault="00E06ACA" w:rsidP="00E06ACA">
      <w:pPr>
        <w:pStyle w:val="Heading2"/>
      </w:pPr>
      <w:r>
        <w:t>Build the Network and Configure Basic Device Settings</w:t>
      </w:r>
    </w:p>
    <w:p w14:paraId="5D096E7E" w14:textId="77777777" w:rsidR="00E06ACA" w:rsidRDefault="00E06ACA" w:rsidP="00E06ACA">
      <w:pPr>
        <w:pStyle w:val="BodyTextL25"/>
      </w:pPr>
      <w:r>
        <w:t>In Part 1, you will set up the network topology and configure basic settings on the PC hosts and switches.</w:t>
      </w:r>
    </w:p>
    <w:p w14:paraId="4DE0B4E9" w14:textId="77777777" w:rsidR="00E06ACA" w:rsidRDefault="00E06ACA" w:rsidP="00E06ACA">
      <w:pPr>
        <w:pStyle w:val="Heading3"/>
      </w:pPr>
      <w:r>
        <w:t>Cable the network as shown in the topology.</w:t>
      </w:r>
    </w:p>
    <w:p w14:paraId="40893705" w14:textId="77777777" w:rsidR="00E06ACA" w:rsidRDefault="00E06ACA" w:rsidP="00E06ACA">
      <w:pPr>
        <w:pStyle w:val="BodyTextL25"/>
      </w:pPr>
      <w:r>
        <w:t>Attach the devices as shown in the topology diagram, and cable as necessary.</w:t>
      </w:r>
    </w:p>
    <w:p w14:paraId="6B1095A1" w14:textId="15FE4EB0" w:rsidR="00E06ACA" w:rsidRDefault="00E06ACA" w:rsidP="00E06ACA">
      <w:pPr>
        <w:pStyle w:val="Heading3"/>
      </w:pPr>
      <w:r w:rsidRPr="00A11BA4">
        <w:t>Configure basic settings for each switch.</w:t>
      </w:r>
      <w:r w:rsidR="00A11BA4" w:rsidRPr="00A11BA4">
        <w:t xml:space="preserve"> (Optional)</w:t>
      </w:r>
    </w:p>
    <w:p w14:paraId="581D7E9E" w14:textId="0673DB6D" w:rsidR="00742D03" w:rsidRPr="00742D03" w:rsidRDefault="00742D03" w:rsidP="00742D03">
      <w:pPr>
        <w:pStyle w:val="ConfigWindow"/>
      </w:pPr>
      <w:r>
        <w:t>Open configuration window</w:t>
      </w:r>
    </w:p>
    <w:p w14:paraId="79D7F45B" w14:textId="77777777" w:rsidR="00E06ACA" w:rsidRPr="00A11BA4" w:rsidRDefault="00E06ACA" w:rsidP="00742D03">
      <w:pPr>
        <w:pStyle w:val="SubStepAlpha"/>
        <w:numPr>
          <w:ilvl w:val="2"/>
          <w:numId w:val="10"/>
        </w:numPr>
        <w:spacing w:before="0"/>
      </w:pPr>
      <w:r w:rsidRPr="00A11BA4">
        <w:t>Assign a device name to the switch.</w:t>
      </w:r>
    </w:p>
    <w:p w14:paraId="0C91D3B6" w14:textId="77777777" w:rsidR="00E06ACA" w:rsidRPr="00A11BA4" w:rsidRDefault="00E06ACA" w:rsidP="00E06ACA">
      <w:pPr>
        <w:pStyle w:val="SubStepAlpha"/>
        <w:numPr>
          <w:ilvl w:val="2"/>
          <w:numId w:val="10"/>
        </w:numPr>
      </w:pPr>
      <w:r w:rsidRPr="00A11BA4">
        <w:t>Disable DNS lookup to prevent the router from attempting to translate incorrectly entered commands as though they were host names.</w:t>
      </w:r>
    </w:p>
    <w:p w14:paraId="5A9747E4" w14:textId="77777777" w:rsidR="00E06ACA" w:rsidRPr="00A11BA4" w:rsidRDefault="00E06ACA" w:rsidP="00E06ACA">
      <w:pPr>
        <w:pStyle w:val="SubStepAlpha"/>
        <w:numPr>
          <w:ilvl w:val="2"/>
          <w:numId w:val="10"/>
        </w:numPr>
      </w:pPr>
      <w:r w:rsidRPr="00A11BA4">
        <w:t xml:space="preserve">Assign </w:t>
      </w:r>
      <w:r w:rsidRPr="00A11BA4">
        <w:rPr>
          <w:b/>
        </w:rPr>
        <w:t>class</w:t>
      </w:r>
      <w:r w:rsidRPr="00A11BA4">
        <w:t xml:space="preserve"> as the privileged EXEC encrypted password.</w:t>
      </w:r>
    </w:p>
    <w:p w14:paraId="4199C70C"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console password and enable login.</w:t>
      </w:r>
    </w:p>
    <w:p w14:paraId="57E0E6CB"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VTY password and enable login.</w:t>
      </w:r>
    </w:p>
    <w:p w14:paraId="455CF884" w14:textId="77777777" w:rsidR="00E06ACA" w:rsidRPr="00A11BA4" w:rsidRDefault="00E06ACA" w:rsidP="00E06ACA">
      <w:pPr>
        <w:pStyle w:val="SubStepAlpha"/>
        <w:numPr>
          <w:ilvl w:val="2"/>
          <w:numId w:val="10"/>
        </w:numPr>
      </w:pPr>
      <w:r w:rsidRPr="00A11BA4">
        <w:t>Encrypt the plaintext passwords.</w:t>
      </w:r>
    </w:p>
    <w:p w14:paraId="6FFF6709" w14:textId="77777777" w:rsidR="00E06ACA" w:rsidRPr="00A11BA4" w:rsidRDefault="00E06ACA" w:rsidP="00E06ACA">
      <w:pPr>
        <w:pStyle w:val="SubStepAlpha"/>
        <w:numPr>
          <w:ilvl w:val="2"/>
          <w:numId w:val="10"/>
        </w:numPr>
      </w:pPr>
      <w:r w:rsidRPr="00A11BA4">
        <w:t>Create a banner that warns anyone accessing the device that unauthorized access is prohibited.</w:t>
      </w:r>
    </w:p>
    <w:p w14:paraId="6572067B" w14:textId="77777777" w:rsidR="00E06ACA" w:rsidRPr="00A11BA4" w:rsidRDefault="00E06ACA" w:rsidP="00E06ACA">
      <w:pPr>
        <w:pStyle w:val="SubStepAlpha"/>
        <w:numPr>
          <w:ilvl w:val="2"/>
          <w:numId w:val="10"/>
        </w:numPr>
      </w:pPr>
      <w:r w:rsidRPr="00A11BA4">
        <w:t>Shutdown all unused ports</w:t>
      </w:r>
    </w:p>
    <w:p w14:paraId="69D07291" w14:textId="77777777" w:rsidR="00E06ACA" w:rsidRPr="00A11BA4" w:rsidRDefault="00E06ACA" w:rsidP="00E06ACA">
      <w:pPr>
        <w:pStyle w:val="SubStepAlpha"/>
        <w:numPr>
          <w:ilvl w:val="2"/>
          <w:numId w:val="10"/>
        </w:numPr>
      </w:pPr>
      <w:r w:rsidRPr="00A11BA4">
        <w:t>Save the running configuration to the startup configuration file.</w:t>
      </w:r>
    </w:p>
    <w:p w14:paraId="708ED5F0" w14:textId="3042A07B" w:rsidR="00742D03" w:rsidRPr="00A11BA4" w:rsidRDefault="00742D03" w:rsidP="00742D03">
      <w:pPr>
        <w:pStyle w:val="ConfigWindow"/>
      </w:pPr>
      <w:r>
        <w:lastRenderedPageBreak/>
        <w:t>Close configuration window</w:t>
      </w:r>
    </w:p>
    <w:p w14:paraId="22FF9726" w14:textId="5EC3C740" w:rsidR="00E06ACA" w:rsidRDefault="00E06ACA" w:rsidP="00742D03">
      <w:pPr>
        <w:pStyle w:val="Heading3"/>
        <w:spacing w:before="120"/>
      </w:pPr>
      <w:r>
        <w:t>Configure basic settings for each router.</w:t>
      </w:r>
    </w:p>
    <w:p w14:paraId="17BFCF59" w14:textId="01AA29C8" w:rsidR="00742D03" w:rsidRPr="00742D03" w:rsidRDefault="00742D03" w:rsidP="00742D03">
      <w:pPr>
        <w:pStyle w:val="ConfigWindow"/>
      </w:pPr>
      <w:r>
        <w:t>Open configuration window</w:t>
      </w:r>
    </w:p>
    <w:p w14:paraId="47B9EADA" w14:textId="77777777" w:rsidR="00E06ACA" w:rsidRDefault="00E06ACA" w:rsidP="00742D03">
      <w:pPr>
        <w:pStyle w:val="SubStepAlpha"/>
        <w:spacing w:before="0"/>
      </w:pPr>
      <w:r>
        <w:t>Assign a device name to the router.</w:t>
      </w:r>
    </w:p>
    <w:p w14:paraId="631EEC50" w14:textId="77777777" w:rsidR="00E06ACA" w:rsidRDefault="00E06ACA" w:rsidP="00457CE6">
      <w:pPr>
        <w:pStyle w:val="SubStepAlpha"/>
      </w:pPr>
      <w:r>
        <w:t>Disable DNS lookup to prevent the router from attempting to translate incorrectly entered commands as though they were host names.</w:t>
      </w:r>
    </w:p>
    <w:p w14:paraId="61C6B3B2" w14:textId="77777777" w:rsidR="00E06ACA" w:rsidRDefault="00E06ACA" w:rsidP="00457CE6">
      <w:pPr>
        <w:pStyle w:val="SubStepAlpha"/>
      </w:pPr>
      <w:r>
        <w:t xml:space="preserve">Assign </w:t>
      </w:r>
      <w:r w:rsidRPr="00960AFB">
        <w:rPr>
          <w:b/>
        </w:rPr>
        <w:t>class</w:t>
      </w:r>
      <w:r>
        <w:t xml:space="preserve"> as the privileged EXEC encrypted password.</w:t>
      </w:r>
    </w:p>
    <w:p w14:paraId="5D7D5D85" w14:textId="77777777" w:rsidR="00E06ACA" w:rsidRDefault="00E06ACA" w:rsidP="00457CE6">
      <w:pPr>
        <w:pStyle w:val="SubStepAlpha"/>
      </w:pPr>
      <w:r>
        <w:t xml:space="preserve">Assign </w:t>
      </w:r>
      <w:r w:rsidRPr="00960AFB">
        <w:rPr>
          <w:b/>
        </w:rPr>
        <w:t>cisco</w:t>
      </w:r>
      <w:r>
        <w:t xml:space="preserve"> as the console password and enable login.</w:t>
      </w:r>
    </w:p>
    <w:p w14:paraId="124E6DD4" w14:textId="77777777" w:rsidR="00E06ACA" w:rsidRDefault="00E06ACA" w:rsidP="00457CE6">
      <w:pPr>
        <w:pStyle w:val="SubStepAlpha"/>
      </w:pPr>
      <w:r>
        <w:t xml:space="preserve">Assign </w:t>
      </w:r>
      <w:r w:rsidRPr="00960AFB">
        <w:rPr>
          <w:b/>
        </w:rPr>
        <w:t>cisco</w:t>
      </w:r>
      <w:r>
        <w:t xml:space="preserve"> as the VTY password and enable login.</w:t>
      </w:r>
    </w:p>
    <w:p w14:paraId="1ECA15B3" w14:textId="77777777" w:rsidR="00E06ACA" w:rsidRDefault="00E06ACA" w:rsidP="00457CE6">
      <w:pPr>
        <w:pStyle w:val="SubStepAlpha"/>
      </w:pPr>
      <w:r>
        <w:t>Encrypt the plaintext passwords.</w:t>
      </w:r>
    </w:p>
    <w:p w14:paraId="6214F44E" w14:textId="77777777" w:rsidR="00E06ACA" w:rsidRDefault="00E06ACA" w:rsidP="00457CE6">
      <w:pPr>
        <w:pStyle w:val="SubStepAlpha"/>
      </w:pPr>
      <w:r>
        <w:t>Create a banner that warns anyone accessing the device that unauthorized access is prohibited.</w:t>
      </w:r>
    </w:p>
    <w:p w14:paraId="222796F2" w14:textId="77777777" w:rsidR="00E06ACA" w:rsidRDefault="00E06ACA" w:rsidP="00457CE6">
      <w:pPr>
        <w:pStyle w:val="SubStepAlpha"/>
      </w:pPr>
      <w:r>
        <w:t>Enable IPv6 Routing</w:t>
      </w:r>
    </w:p>
    <w:p w14:paraId="1FD5E29D" w14:textId="77777777" w:rsidR="00E06ACA" w:rsidRDefault="00E06ACA" w:rsidP="00457CE6">
      <w:pPr>
        <w:pStyle w:val="SubStepAlpha"/>
      </w:pPr>
      <w:r>
        <w:t>Save the running configuration to the startup configuration file.</w:t>
      </w:r>
    </w:p>
    <w:p w14:paraId="0C8E55B4" w14:textId="28F9B009" w:rsidR="00E06ACA" w:rsidRDefault="00E06ACA" w:rsidP="00457CE6">
      <w:pPr>
        <w:pStyle w:val="Heading3"/>
      </w:pPr>
      <w:r>
        <w:t>Configure interfaces and routing for both routers</w:t>
      </w:r>
      <w:r w:rsidR="00637F56">
        <w:t>.</w:t>
      </w:r>
    </w:p>
    <w:p w14:paraId="4B7A8087" w14:textId="77777777" w:rsidR="00E06ACA" w:rsidRDefault="00E06ACA" w:rsidP="00457CE6">
      <w:pPr>
        <w:pStyle w:val="SubStepAlpha"/>
      </w:pPr>
      <w:r>
        <w:t xml:space="preserve">Configure the G0/0/0 and G0/0/1 </w:t>
      </w:r>
      <w:proofErr w:type="gramStart"/>
      <w:r>
        <w:t>interfaces</w:t>
      </w:r>
      <w:proofErr w:type="gramEnd"/>
      <w:r>
        <w:t xml:space="preserve"> on R1 and R2 with the IPv6 addresses specified in the table above.</w:t>
      </w:r>
    </w:p>
    <w:p w14:paraId="31C9CE2F" w14:textId="77777777" w:rsidR="00E06ACA" w:rsidRDefault="00E06ACA" w:rsidP="00637F56">
      <w:pPr>
        <w:pStyle w:val="SubStepAlpha"/>
      </w:pPr>
      <w:r>
        <w:t>Configure a default route on each router pointed to the IP address of G0/0/0 on the other router.</w:t>
      </w:r>
    </w:p>
    <w:p w14:paraId="11678508" w14:textId="77777777" w:rsidR="00E06ACA" w:rsidRDefault="00E06ACA" w:rsidP="00637F56">
      <w:pPr>
        <w:pStyle w:val="SubStepAlpha"/>
      </w:pPr>
      <w:r>
        <w:t>Verify routing is working by pinging R2’s G0/0/1 address from R1</w:t>
      </w:r>
    </w:p>
    <w:p w14:paraId="5E27E3F6" w14:textId="77777777" w:rsidR="00E06ACA" w:rsidRDefault="00E06ACA" w:rsidP="00637F56">
      <w:pPr>
        <w:pStyle w:val="SubStepAlpha"/>
      </w:pPr>
      <w:r>
        <w:t>Save the running configuration to the startup configuration file.</w:t>
      </w:r>
    </w:p>
    <w:p w14:paraId="0F43A032" w14:textId="7577EB2D" w:rsidR="00742D03" w:rsidRPr="00637F56" w:rsidRDefault="00742D03" w:rsidP="00742D03">
      <w:pPr>
        <w:pStyle w:val="ConfigWindow"/>
      </w:pPr>
      <w:r>
        <w:t>Close configuration window</w:t>
      </w:r>
    </w:p>
    <w:p w14:paraId="1D051899" w14:textId="32816482" w:rsidR="00E06ACA" w:rsidRDefault="00E06ACA" w:rsidP="00742D03">
      <w:pPr>
        <w:pStyle w:val="Heading2"/>
        <w:spacing w:before="120"/>
      </w:pPr>
      <w:r>
        <w:t xml:space="preserve">Verify SLAAC </w:t>
      </w:r>
      <w:r w:rsidR="00637F56">
        <w:t>A</w:t>
      </w:r>
      <w:r>
        <w:t xml:space="preserve">ddress </w:t>
      </w:r>
      <w:r w:rsidR="00637F56">
        <w:t>A</w:t>
      </w:r>
      <w:r>
        <w:t>ssignment from R1</w:t>
      </w:r>
    </w:p>
    <w:p w14:paraId="678D5E27" w14:textId="77777777" w:rsidR="00E06ACA" w:rsidRDefault="00E06ACA" w:rsidP="00E06ACA">
      <w:pPr>
        <w:pStyle w:val="BodyTextL25"/>
      </w:pPr>
      <w:r>
        <w:t>In Part 2, you will verify that Host PC-A receives an IPv6 address using the SLAAC method.</w:t>
      </w:r>
    </w:p>
    <w:p w14:paraId="5BB6B5FC" w14:textId="77777777" w:rsidR="00C24FF9" w:rsidRDefault="00E06ACA" w:rsidP="00E06ACA">
      <w:pPr>
        <w:pStyle w:val="BodyTextL25"/>
      </w:pPr>
      <w:r>
        <w:t>Power PC-A up and ensure that the NIC is configured for IPv6 automatic configuration.</w:t>
      </w:r>
    </w:p>
    <w:p w14:paraId="3561DD54" w14:textId="73DE6B3C" w:rsidR="00E06ACA" w:rsidRDefault="00E06ACA" w:rsidP="00E06ACA">
      <w:pPr>
        <w:pStyle w:val="BodyTextL25"/>
      </w:pPr>
      <w:r>
        <w:t xml:space="preserve">After a few moments, the results of the command </w:t>
      </w:r>
      <w:r w:rsidRPr="00C24FF9">
        <w:rPr>
          <w:b/>
        </w:rPr>
        <w:t>ipconfig</w:t>
      </w:r>
      <w:r>
        <w:t xml:space="preserve"> should show that PC-A has assigned itself an address from the 2001:db8:</w:t>
      </w:r>
      <w:proofErr w:type="gramStart"/>
      <w:r>
        <w:t>1::/</w:t>
      </w:r>
      <w:proofErr w:type="gramEnd"/>
      <w:r>
        <w:t>64 network</w:t>
      </w:r>
      <w:r w:rsidR="00C24FF9">
        <w:t>.</w:t>
      </w:r>
    </w:p>
    <w:p w14:paraId="36C4C686" w14:textId="5A45D97F" w:rsidR="00C24FF9" w:rsidRDefault="00C24FF9" w:rsidP="00897557">
      <w:pPr>
        <w:pStyle w:val="CMD"/>
      </w:pPr>
      <w:bookmarkStart w:id="0" w:name="_Hlk23778675"/>
      <w:r>
        <w:t xml:space="preserve">C:\Users\Student&gt; </w:t>
      </w:r>
      <w:r w:rsidRPr="00897557">
        <w:rPr>
          <w:b/>
        </w:rPr>
        <w:t>ipconfig</w:t>
      </w:r>
    </w:p>
    <w:p w14:paraId="2CB5471B" w14:textId="5AA8FB41" w:rsidR="00897557" w:rsidRPr="00897557" w:rsidRDefault="00897557" w:rsidP="00897557">
      <w:pPr>
        <w:pStyle w:val="CMDOutput"/>
      </w:pPr>
      <w:r w:rsidRPr="00897557">
        <w:t>Windows IP Configuration</w:t>
      </w:r>
    </w:p>
    <w:p w14:paraId="5B8DBBE6" w14:textId="77777777" w:rsidR="00897557" w:rsidRPr="00897557" w:rsidRDefault="00897557" w:rsidP="00897557">
      <w:pPr>
        <w:pStyle w:val="CMDOutput"/>
      </w:pPr>
    </w:p>
    <w:p w14:paraId="676E3E12" w14:textId="77777777" w:rsidR="00897557" w:rsidRPr="00897557" w:rsidRDefault="00897557" w:rsidP="00897557">
      <w:pPr>
        <w:pStyle w:val="CMDOutput"/>
      </w:pPr>
      <w:r w:rsidRPr="00897557">
        <w:t>Ethernet adapter Ethernet 2:</w:t>
      </w:r>
    </w:p>
    <w:p w14:paraId="0B501860" w14:textId="77777777" w:rsidR="00897557" w:rsidRPr="00897557" w:rsidRDefault="00897557" w:rsidP="00897557">
      <w:pPr>
        <w:pStyle w:val="CMDOutput"/>
      </w:pPr>
    </w:p>
    <w:p w14:paraId="0F7F1784" w14:textId="0FE90A64" w:rsidR="00897557" w:rsidRDefault="00897557" w:rsidP="00897557">
      <w:pPr>
        <w:pStyle w:val="CMDOutput"/>
      </w:pPr>
      <w:r w:rsidRPr="00897557">
        <w:t xml:space="preserve">   Connection-specific DNS </w:t>
      </w:r>
      <w:proofErr w:type="gramStart"/>
      <w:r w:rsidRPr="00897557">
        <w:t>Suffix  .</w:t>
      </w:r>
      <w:proofErr w:type="gramEnd"/>
      <w:r w:rsidRPr="00897557">
        <w:t xml:space="preserve"> : </w:t>
      </w:r>
    </w:p>
    <w:p w14:paraId="66A4AF49" w14:textId="4F4AEF25" w:rsidR="00897557" w:rsidRDefault="00897557" w:rsidP="00897557">
      <w:pPr>
        <w:pStyle w:val="CMDOutput"/>
      </w:pPr>
      <w:r w:rsidRPr="00897557">
        <w:t xml:space="preserve">   IPv6 Address. . . . . . </w:t>
      </w:r>
      <w:proofErr w:type="gramStart"/>
      <w:r w:rsidRPr="00897557">
        <w:t>. . . .</w:t>
      </w:r>
      <w:proofErr w:type="gramEnd"/>
      <w:r w:rsidRPr="00897557">
        <w:t xml:space="preserve"> . : 2001:</w:t>
      </w:r>
      <w:r>
        <w:t>db</w:t>
      </w:r>
      <w:r w:rsidR="00373E6E">
        <w:t>8</w:t>
      </w:r>
      <w:r>
        <w:t>:acad:1:5c43:ee7c:2959:da68</w:t>
      </w:r>
    </w:p>
    <w:p w14:paraId="122D0AE3" w14:textId="3DE32EAF" w:rsidR="00897557" w:rsidRPr="00897557" w:rsidRDefault="00897557" w:rsidP="00897557">
      <w:pPr>
        <w:pStyle w:val="CMDOutput"/>
      </w:pPr>
      <w:r>
        <w:t xml:space="preserve">   Temporary IPv6 Address. . . </w:t>
      </w:r>
      <w:proofErr w:type="gramStart"/>
      <w:r>
        <w:t>. . . :</w:t>
      </w:r>
      <w:proofErr w:type="gramEnd"/>
      <w:r>
        <w:t xml:space="preserve"> 2001:db8:acad:1:3c64:e4f9:46e1:1f23</w:t>
      </w:r>
    </w:p>
    <w:p w14:paraId="56E56FB7" w14:textId="0A75FA47" w:rsidR="00897557" w:rsidRPr="00897557" w:rsidRDefault="00897557" w:rsidP="00897557">
      <w:pPr>
        <w:pStyle w:val="CMDOutput"/>
      </w:pPr>
      <w:r w:rsidRPr="00897557">
        <w:t xml:space="preserve">   Link-local IPv6 Address </w:t>
      </w:r>
      <w:proofErr w:type="gramStart"/>
      <w:r w:rsidRPr="00897557">
        <w:t>. . . .</w:t>
      </w:r>
      <w:proofErr w:type="gramEnd"/>
      <w:r w:rsidRPr="00897557">
        <w:t xml:space="preserve"> . : fe80::</w:t>
      </w:r>
      <w:r>
        <w:t>5c43:ee7c:2959:da68%6</w:t>
      </w:r>
    </w:p>
    <w:p w14:paraId="3AFBA469" w14:textId="3CE89DCF" w:rsidR="00897557" w:rsidRPr="00897557" w:rsidRDefault="00897557" w:rsidP="00897557">
      <w:pPr>
        <w:pStyle w:val="CMDOutput"/>
      </w:pPr>
      <w:r w:rsidRPr="00897557">
        <w:t xml:space="preserve">   IPv4 Address. . . . . . </w:t>
      </w:r>
      <w:proofErr w:type="gramStart"/>
      <w:r w:rsidRPr="00897557">
        <w:t>. . . .</w:t>
      </w:r>
      <w:proofErr w:type="gramEnd"/>
      <w:r w:rsidRPr="00897557">
        <w:t xml:space="preserve"> . : </w:t>
      </w:r>
      <w:r>
        <w:t>169.254.218.104</w:t>
      </w:r>
    </w:p>
    <w:p w14:paraId="62DF1D52" w14:textId="671A0C15" w:rsidR="00897557" w:rsidRPr="00897557" w:rsidRDefault="00897557" w:rsidP="00897557">
      <w:pPr>
        <w:pStyle w:val="CMDOutput"/>
      </w:pPr>
      <w:r w:rsidRPr="00897557">
        <w:t xml:space="preserve">   Subnet Mask . . . . . . </w:t>
      </w:r>
      <w:proofErr w:type="gramStart"/>
      <w:r w:rsidRPr="00897557">
        <w:t>. . . .</w:t>
      </w:r>
      <w:proofErr w:type="gramEnd"/>
      <w:r w:rsidRPr="00897557">
        <w:t xml:space="preserve"> . : 255.255.</w:t>
      </w:r>
      <w:r>
        <w:t>0.0</w:t>
      </w:r>
    </w:p>
    <w:p w14:paraId="2474B014" w14:textId="60B08CC4" w:rsidR="00897557" w:rsidRPr="00897557" w:rsidRDefault="00897557" w:rsidP="00897557">
      <w:pPr>
        <w:pStyle w:val="CMDOutput"/>
      </w:pPr>
      <w:r w:rsidRPr="00897557">
        <w:t xml:space="preserve">   Default Gateway . . . . . . </w:t>
      </w:r>
      <w:proofErr w:type="gramStart"/>
      <w:r w:rsidRPr="00897557">
        <w:t>. . . :</w:t>
      </w:r>
      <w:proofErr w:type="gramEnd"/>
      <w:r w:rsidRPr="00897557">
        <w:t xml:space="preserve"> </w:t>
      </w:r>
      <w:r>
        <w:t>fe80</w:t>
      </w:r>
      <w:r w:rsidRPr="00897557">
        <w:t>::</w:t>
      </w:r>
      <w:r>
        <w:t>1%6</w:t>
      </w:r>
    </w:p>
    <w:bookmarkEnd w:id="0"/>
    <w:p w14:paraId="181C0C74" w14:textId="77777777" w:rsidR="00637F56" w:rsidRDefault="00637F56" w:rsidP="00D32302">
      <w:pPr>
        <w:pStyle w:val="Heading4"/>
      </w:pPr>
      <w:r>
        <w:t>Question:</w:t>
      </w:r>
    </w:p>
    <w:p w14:paraId="4525FEAE" w14:textId="492E811D" w:rsidR="00E06ACA" w:rsidRDefault="00E06ACA" w:rsidP="00637F56">
      <w:pPr>
        <w:pStyle w:val="BodyTextL25"/>
        <w:spacing w:before="0"/>
      </w:pPr>
      <w:r>
        <w:t>Where did the host-id portion of the address come from?</w:t>
      </w:r>
    </w:p>
    <w:p w14:paraId="7813FB05" w14:textId="77777777" w:rsidR="00E06ACA" w:rsidRDefault="00E06ACA" w:rsidP="009768DB">
      <w:pPr>
        <w:pStyle w:val="AnswerLineL25"/>
        <w:spacing w:after="480"/>
      </w:pPr>
      <w:r>
        <w:t>Type your answers here.</w:t>
      </w:r>
      <w:bookmarkStart w:id="1" w:name="_GoBack"/>
      <w:bookmarkEnd w:id="1"/>
    </w:p>
    <w:p w14:paraId="1AFA3188" w14:textId="77777777" w:rsidR="00E06ACA" w:rsidRPr="0077616A" w:rsidRDefault="00E06ACA" w:rsidP="00E06ACA">
      <w:pPr>
        <w:pStyle w:val="Heading2"/>
      </w:pPr>
      <w:r>
        <w:lastRenderedPageBreak/>
        <w:t>Configure and Verify a DHCPv6 server on R1</w:t>
      </w:r>
    </w:p>
    <w:p w14:paraId="0B4AF538" w14:textId="77777777" w:rsidR="00E06ACA" w:rsidRDefault="00E06ACA" w:rsidP="00E06ACA">
      <w:pPr>
        <w:pStyle w:val="BodyTextL25"/>
      </w:pPr>
      <w:r>
        <w:t>In Part 3, you will configure and verify a stateless DHCP server on R1. The objective is to provide PC-A with DNS server and Domain information.</w:t>
      </w:r>
    </w:p>
    <w:p w14:paraId="55AE0B68" w14:textId="7435645F" w:rsidR="00E06ACA" w:rsidRDefault="00E06ACA" w:rsidP="00E06ACA">
      <w:pPr>
        <w:pStyle w:val="Heading3"/>
      </w:pPr>
      <w:r>
        <w:t>Examine the configuration of PC-A in more detail</w:t>
      </w:r>
      <w:r w:rsidR="00897557">
        <w:t>.</w:t>
      </w:r>
    </w:p>
    <w:p w14:paraId="10F8791D" w14:textId="40BDB05F" w:rsidR="00E06ACA" w:rsidRDefault="00E06ACA" w:rsidP="00E06ACA">
      <w:pPr>
        <w:pStyle w:val="SubStepAlpha"/>
      </w:pPr>
      <w:r>
        <w:t xml:space="preserve">Issue the command </w:t>
      </w:r>
      <w:r w:rsidRPr="00897557">
        <w:rPr>
          <w:b/>
        </w:rPr>
        <w:t>ipconfig /all</w:t>
      </w:r>
      <w:r>
        <w:t xml:space="preserve"> on PC-A and take a look at the output</w:t>
      </w:r>
      <w:r w:rsidR="00897557">
        <w:t>.</w:t>
      </w:r>
    </w:p>
    <w:p w14:paraId="579446F7" w14:textId="3C6FFF0C" w:rsidR="00897557" w:rsidRDefault="00897557" w:rsidP="00897557">
      <w:pPr>
        <w:pStyle w:val="CMD"/>
      </w:pPr>
      <w:r>
        <w:t xml:space="preserve">C:\Users\Student&gt; </w:t>
      </w:r>
      <w:r w:rsidRPr="00897557">
        <w:rPr>
          <w:b/>
        </w:rPr>
        <w:t>ipconfig</w:t>
      </w:r>
      <w:r>
        <w:rPr>
          <w:b/>
        </w:rPr>
        <w:t xml:space="preserve"> /all</w:t>
      </w:r>
    </w:p>
    <w:p w14:paraId="3C46A5C4" w14:textId="77777777" w:rsidR="00897557" w:rsidRDefault="00897557" w:rsidP="00847843">
      <w:pPr>
        <w:pStyle w:val="CMDOutput"/>
      </w:pPr>
      <w:r>
        <w:t>Windows IP Configuration</w:t>
      </w:r>
    </w:p>
    <w:p w14:paraId="7D52241F" w14:textId="77777777" w:rsidR="00897557" w:rsidRDefault="00897557" w:rsidP="00847843">
      <w:pPr>
        <w:pStyle w:val="CMDOutput"/>
      </w:pPr>
    </w:p>
    <w:p w14:paraId="5340A3E2" w14:textId="04D4F8CE" w:rsidR="00897557" w:rsidRDefault="00897557" w:rsidP="00847843">
      <w:pPr>
        <w:pStyle w:val="CMDOutput"/>
      </w:pPr>
      <w:r>
        <w:t xml:space="preserve">   Host Name . . . . . . . . . </w:t>
      </w:r>
      <w:proofErr w:type="gramStart"/>
      <w:r>
        <w:t>. . . :</w:t>
      </w:r>
      <w:proofErr w:type="gramEnd"/>
      <w:r>
        <w:t xml:space="preserve"> DESKTOP-3FR7RKA</w:t>
      </w:r>
    </w:p>
    <w:p w14:paraId="71DC0138" w14:textId="1857D686" w:rsidR="00897557" w:rsidRDefault="00897557" w:rsidP="00847843">
      <w:pPr>
        <w:pStyle w:val="CMDOutput"/>
      </w:pPr>
      <w:r>
        <w:t xml:space="preserve">   Primary </w:t>
      </w:r>
      <w:proofErr w:type="spellStart"/>
      <w:r>
        <w:t>Dns</w:t>
      </w:r>
      <w:proofErr w:type="spellEnd"/>
      <w:r>
        <w:t xml:space="preserve"> </w:t>
      </w:r>
      <w:proofErr w:type="gramStart"/>
      <w:r>
        <w:t>Suffix  . . .</w:t>
      </w:r>
      <w:proofErr w:type="gramEnd"/>
      <w:r>
        <w:t xml:space="preserve"> . . . . : </w:t>
      </w:r>
    </w:p>
    <w:p w14:paraId="2027C5AB" w14:textId="77777777" w:rsidR="00897557" w:rsidRDefault="00897557" w:rsidP="00847843">
      <w:pPr>
        <w:pStyle w:val="CMDOutput"/>
      </w:pPr>
      <w:r>
        <w:t xml:space="preserve">   Node Type . . . . . . . . . </w:t>
      </w:r>
      <w:proofErr w:type="gramStart"/>
      <w:r>
        <w:t>. . . :</w:t>
      </w:r>
      <w:proofErr w:type="gramEnd"/>
      <w:r>
        <w:t xml:space="preserve"> Hybrid</w:t>
      </w:r>
    </w:p>
    <w:p w14:paraId="30D70292" w14:textId="77777777" w:rsidR="00897557" w:rsidRDefault="00897557" w:rsidP="00847843">
      <w:pPr>
        <w:pStyle w:val="CMDOutput"/>
      </w:pPr>
      <w:r>
        <w:t xml:space="preserve">   IP Routing Enabled. . . </w:t>
      </w:r>
      <w:proofErr w:type="gramStart"/>
      <w:r>
        <w:t>. . . .</w:t>
      </w:r>
      <w:proofErr w:type="gramEnd"/>
      <w:r>
        <w:t xml:space="preserve"> . : No</w:t>
      </w:r>
    </w:p>
    <w:p w14:paraId="438A5F86" w14:textId="77777777" w:rsidR="00897557" w:rsidRDefault="00897557" w:rsidP="00847843">
      <w:pPr>
        <w:pStyle w:val="CMDOutput"/>
      </w:pPr>
      <w:r>
        <w:t xml:space="preserve">   WINS Proxy Enabled. . . </w:t>
      </w:r>
      <w:proofErr w:type="gramStart"/>
      <w:r>
        <w:t>. . . .</w:t>
      </w:r>
      <w:proofErr w:type="gramEnd"/>
      <w:r>
        <w:t xml:space="preserve"> . : No</w:t>
      </w:r>
    </w:p>
    <w:p w14:paraId="7CE7419B" w14:textId="77777777" w:rsidR="00897557" w:rsidRDefault="00897557" w:rsidP="00847843">
      <w:pPr>
        <w:pStyle w:val="CMDOutput"/>
      </w:pPr>
    </w:p>
    <w:p w14:paraId="395D5C3B" w14:textId="1DB4B4D2" w:rsidR="00897557" w:rsidRDefault="00897557" w:rsidP="00847843">
      <w:pPr>
        <w:pStyle w:val="CMDOutput"/>
      </w:pPr>
      <w:r>
        <w:t>Ethernet adapter Ethernet0:</w:t>
      </w:r>
    </w:p>
    <w:p w14:paraId="4DA82630" w14:textId="77777777" w:rsidR="00897557" w:rsidRDefault="00897557" w:rsidP="00847843">
      <w:pPr>
        <w:pStyle w:val="CMDOutput"/>
      </w:pPr>
    </w:p>
    <w:p w14:paraId="46CDE8B6" w14:textId="38899FF3" w:rsidR="00897557" w:rsidRDefault="00897557" w:rsidP="00847843">
      <w:pPr>
        <w:pStyle w:val="CMDOutput"/>
      </w:pPr>
      <w:r>
        <w:t xml:space="preserve">   Connection-specific DNS </w:t>
      </w:r>
      <w:proofErr w:type="gramStart"/>
      <w:r>
        <w:t>Suffix  .</w:t>
      </w:r>
      <w:proofErr w:type="gramEnd"/>
      <w:r>
        <w:t xml:space="preserve"> : </w:t>
      </w:r>
    </w:p>
    <w:p w14:paraId="12CA07F2" w14:textId="7538F113" w:rsidR="00897557" w:rsidRDefault="00897557" w:rsidP="00847843">
      <w:pPr>
        <w:pStyle w:val="CMDOutput"/>
      </w:pPr>
      <w:r>
        <w:t xml:space="preserve">   Description . . . . . . </w:t>
      </w:r>
      <w:proofErr w:type="gramStart"/>
      <w:r>
        <w:t>. . . .</w:t>
      </w:r>
      <w:proofErr w:type="gramEnd"/>
      <w:r>
        <w:t xml:space="preserve"> . : Intel(R) 852574L Gigabit Network Connection</w:t>
      </w:r>
    </w:p>
    <w:p w14:paraId="24855420" w14:textId="4AF80E8A" w:rsidR="00847843" w:rsidRDefault="00847843" w:rsidP="00847843">
      <w:pPr>
        <w:pStyle w:val="CMDOutput"/>
      </w:pPr>
      <w:r>
        <w:t xml:space="preserve">   Physical Address. . . . . . </w:t>
      </w:r>
      <w:proofErr w:type="gramStart"/>
      <w:r>
        <w:t>. . . :</w:t>
      </w:r>
      <w:proofErr w:type="gramEnd"/>
      <w:r>
        <w:t xml:space="preserve"> 00-50-56-83-63-6D</w:t>
      </w:r>
    </w:p>
    <w:p w14:paraId="64656FD2" w14:textId="2591CD1A" w:rsidR="00897557" w:rsidRDefault="00897557" w:rsidP="00847843">
      <w:pPr>
        <w:pStyle w:val="CMDOutput"/>
      </w:pPr>
      <w:r>
        <w:t xml:space="preserve">   IPv6 Address. . . . . . </w:t>
      </w:r>
      <w:proofErr w:type="gramStart"/>
      <w:r>
        <w:t>. . . .</w:t>
      </w:r>
      <w:proofErr w:type="gramEnd"/>
      <w:r>
        <w:t xml:space="preserve"> . : 2001:db</w:t>
      </w:r>
      <w:r w:rsidR="00D25E08">
        <w:t>8</w:t>
      </w:r>
      <w:r>
        <w:t>:acad:1:5c43:ee7c:2959:da68</w:t>
      </w:r>
      <w:r w:rsidR="00847843">
        <w:t>(Preferred)</w:t>
      </w:r>
    </w:p>
    <w:p w14:paraId="227FC619" w14:textId="229A4A63" w:rsidR="00897557" w:rsidRDefault="00897557" w:rsidP="00847843">
      <w:pPr>
        <w:pStyle w:val="CMDOutput"/>
      </w:pPr>
      <w:r>
        <w:t xml:space="preserve">   Temporary IPv6 Address. . . </w:t>
      </w:r>
      <w:proofErr w:type="gramStart"/>
      <w:r>
        <w:t>. . . :</w:t>
      </w:r>
      <w:proofErr w:type="gramEnd"/>
      <w:r>
        <w:t xml:space="preserve"> 2001:db8:acad:1:3c64:e4f9:46e1:1f23</w:t>
      </w:r>
      <w:r w:rsidR="00847843">
        <w:t>(Preferred)</w:t>
      </w:r>
    </w:p>
    <w:p w14:paraId="1ADF7BC2" w14:textId="7C5EAA53" w:rsidR="00897557" w:rsidRDefault="00897557" w:rsidP="00847843">
      <w:pPr>
        <w:pStyle w:val="CMDOutput"/>
      </w:pPr>
      <w:r>
        <w:t xml:space="preserve">   Link-local IPv6 Address </w:t>
      </w:r>
      <w:proofErr w:type="gramStart"/>
      <w:r>
        <w:t>. . . .</w:t>
      </w:r>
      <w:proofErr w:type="gramEnd"/>
      <w:r>
        <w:t xml:space="preserve"> . : fe80::5c43:ee7c:2959:da68%6</w:t>
      </w:r>
      <w:r w:rsidR="00847843">
        <w:t>(Preferred)</w:t>
      </w:r>
    </w:p>
    <w:p w14:paraId="0A9B90AE" w14:textId="6CA9EC17" w:rsidR="00897557" w:rsidRDefault="00897557" w:rsidP="00847843">
      <w:pPr>
        <w:pStyle w:val="CMDOutput"/>
      </w:pPr>
      <w:r>
        <w:t xml:space="preserve">   IPv4 Address. . . . . . </w:t>
      </w:r>
      <w:proofErr w:type="gramStart"/>
      <w:r>
        <w:t>. . . .</w:t>
      </w:r>
      <w:proofErr w:type="gramEnd"/>
      <w:r>
        <w:t xml:space="preserve"> . : 169.254.218.104</w:t>
      </w:r>
      <w:r w:rsidR="00847843">
        <w:t>(Preferred)</w:t>
      </w:r>
    </w:p>
    <w:p w14:paraId="0D0A1677" w14:textId="77777777" w:rsidR="00897557" w:rsidRDefault="00897557" w:rsidP="00847843">
      <w:pPr>
        <w:pStyle w:val="CMDOutput"/>
      </w:pPr>
      <w:r>
        <w:t xml:space="preserve">   Subnet Mask . . . . . . </w:t>
      </w:r>
      <w:proofErr w:type="gramStart"/>
      <w:r>
        <w:t>. . . .</w:t>
      </w:r>
      <w:proofErr w:type="gramEnd"/>
      <w:r>
        <w:t xml:space="preserve"> . : 255.255.0.0</w:t>
      </w:r>
    </w:p>
    <w:p w14:paraId="4823F44B" w14:textId="4DD32843" w:rsidR="00897557" w:rsidRDefault="00897557" w:rsidP="00847843">
      <w:pPr>
        <w:pStyle w:val="CMDOutput"/>
      </w:pPr>
      <w:r>
        <w:t xml:space="preserve">   Default Gateway . . . . . . </w:t>
      </w:r>
      <w:proofErr w:type="gramStart"/>
      <w:r>
        <w:t>. . . :</w:t>
      </w:r>
      <w:proofErr w:type="gramEnd"/>
      <w:r>
        <w:t xml:space="preserve"> fe80::1%6</w:t>
      </w:r>
    </w:p>
    <w:p w14:paraId="38BC808F" w14:textId="0D1E6524" w:rsidR="00847843" w:rsidRDefault="00847843" w:rsidP="00847843">
      <w:pPr>
        <w:pStyle w:val="CMDOutput"/>
      </w:pPr>
      <w:r>
        <w:t xml:space="preserve">   DHCPv6 IAID . . . . . . </w:t>
      </w:r>
      <w:proofErr w:type="gramStart"/>
      <w:r>
        <w:t>. . . .</w:t>
      </w:r>
      <w:proofErr w:type="gramEnd"/>
      <w:r>
        <w:t xml:space="preserve"> . : 50334761</w:t>
      </w:r>
    </w:p>
    <w:p w14:paraId="621ADF35" w14:textId="34A04D8B" w:rsidR="00847843" w:rsidRDefault="00847843" w:rsidP="00847843">
      <w:pPr>
        <w:pStyle w:val="CMDOutput"/>
      </w:pPr>
      <w:r>
        <w:t xml:space="preserve">   DHCPv6 Client DUID. . . </w:t>
      </w:r>
      <w:proofErr w:type="gramStart"/>
      <w:r>
        <w:t>. . . .</w:t>
      </w:r>
      <w:proofErr w:type="gramEnd"/>
      <w:r>
        <w:t xml:space="preserve"> . : 00-01-00-01-24-F5-CE-A2-00-50-56-B3-63-6D</w:t>
      </w:r>
    </w:p>
    <w:p w14:paraId="04CB95E1" w14:textId="5D6518AA" w:rsidR="00847843" w:rsidRDefault="00847843" w:rsidP="00847843">
      <w:pPr>
        <w:pStyle w:val="CMDOutput"/>
      </w:pPr>
      <w:r>
        <w:t xml:space="preserve">   DNS Servers . . . . . . </w:t>
      </w:r>
      <w:proofErr w:type="gramStart"/>
      <w:r>
        <w:t>. . . .</w:t>
      </w:r>
      <w:proofErr w:type="gramEnd"/>
      <w:r>
        <w:t xml:space="preserve"> . : fec0:0:0:ffff::1%1</w:t>
      </w:r>
    </w:p>
    <w:p w14:paraId="0A701138" w14:textId="657636EF" w:rsidR="00847843" w:rsidRDefault="00847843" w:rsidP="00847843">
      <w:pPr>
        <w:pStyle w:val="CMDOutput"/>
      </w:pPr>
      <w:r>
        <w:t xml:space="preserve">                                       </w:t>
      </w:r>
      <w:r w:rsidR="00EE5FCC">
        <w:t>f</w:t>
      </w:r>
      <w:r>
        <w:t>ec</w:t>
      </w:r>
      <w:proofErr w:type="gramStart"/>
      <w:r>
        <w:t>0:0:0:ffff::</w:t>
      </w:r>
      <w:proofErr w:type="gramEnd"/>
      <w:r>
        <w:t>2%1</w:t>
      </w:r>
    </w:p>
    <w:p w14:paraId="03265C86" w14:textId="0BF84533" w:rsidR="00D25E08" w:rsidRDefault="00D25E08" w:rsidP="00847843">
      <w:pPr>
        <w:pStyle w:val="CMDOutput"/>
      </w:pPr>
      <w:r>
        <w:t xml:space="preserve">                                       fec</w:t>
      </w:r>
      <w:proofErr w:type="gramStart"/>
      <w:r>
        <w:t>0:0:0:ffff::</w:t>
      </w:r>
      <w:proofErr w:type="gramEnd"/>
      <w:r>
        <w:t>3%1</w:t>
      </w:r>
    </w:p>
    <w:p w14:paraId="33A282F5" w14:textId="4639C0A1" w:rsidR="00847843" w:rsidRDefault="00847843" w:rsidP="00847843">
      <w:pPr>
        <w:pStyle w:val="CMDOutput"/>
      </w:pPr>
      <w:r>
        <w:t xml:space="preserve">   NetBIOS over </w:t>
      </w:r>
      <w:proofErr w:type="spellStart"/>
      <w:r>
        <w:t>Tcpip</w:t>
      </w:r>
      <w:proofErr w:type="spellEnd"/>
      <w:r>
        <w:t xml:space="preserve">. . . </w:t>
      </w:r>
      <w:proofErr w:type="gramStart"/>
      <w:r>
        <w:t>. . . .</w:t>
      </w:r>
      <w:proofErr w:type="gramEnd"/>
      <w:r>
        <w:t xml:space="preserve"> . : Enabled</w:t>
      </w:r>
    </w:p>
    <w:p w14:paraId="04B1B369" w14:textId="77777777" w:rsidR="00E06ACA" w:rsidRPr="00023A40" w:rsidRDefault="00E06ACA" w:rsidP="00E06ACA">
      <w:pPr>
        <w:pStyle w:val="SubStepAlpha"/>
      </w:pPr>
      <w:r>
        <w:t>Notice that there is no Primary DNS suffix. Also note that the DNS server addresses provided are “site local anycast” addresses, and not unicast addresses, as would be expected.</w:t>
      </w:r>
    </w:p>
    <w:p w14:paraId="303C7918" w14:textId="21CC85E3" w:rsidR="00E06ACA" w:rsidRDefault="00E06ACA" w:rsidP="00E06ACA">
      <w:pPr>
        <w:pStyle w:val="Heading3"/>
      </w:pPr>
      <w:r>
        <w:t>Configure R1 to provide stateless DHCPv6 for PC-A</w:t>
      </w:r>
      <w:r w:rsidR="007438CA">
        <w:t>.</w:t>
      </w:r>
    </w:p>
    <w:p w14:paraId="1AFE5F2B" w14:textId="580D8DC6" w:rsidR="00E06ACA" w:rsidRDefault="00E06ACA" w:rsidP="00742D03">
      <w:pPr>
        <w:pStyle w:val="SubStepAlpha"/>
        <w:spacing w:after="0"/>
      </w:pPr>
      <w:r>
        <w:t>Create an IPv6 DHCP pool on R1 named R1-STATELESS. As a part of that pool, assign the DNS server address as 2001:db</w:t>
      </w:r>
      <w:proofErr w:type="gramStart"/>
      <w:r>
        <w:t>8:acad::</w:t>
      </w:r>
      <w:proofErr w:type="gramEnd"/>
      <w:r>
        <w:t>1 and the domain name as stateless.com</w:t>
      </w:r>
      <w:r w:rsidR="00944F2E">
        <w:t>.</w:t>
      </w:r>
    </w:p>
    <w:p w14:paraId="1B04B721" w14:textId="313FF04A" w:rsidR="00742D03" w:rsidRDefault="00742D03" w:rsidP="00742D03">
      <w:pPr>
        <w:pStyle w:val="ConfigWindow"/>
      </w:pPr>
      <w:r>
        <w:t>Open configuration window</w:t>
      </w:r>
    </w:p>
    <w:p w14:paraId="2B95B91B" w14:textId="77777777" w:rsidR="00E06ACA" w:rsidRDefault="00E06ACA" w:rsidP="00E06ACA">
      <w:pPr>
        <w:pStyle w:val="CMD"/>
      </w:pPr>
      <w:r>
        <w:t xml:space="preserve">R1(config)# </w:t>
      </w:r>
      <w:r w:rsidRPr="008001E3">
        <w:rPr>
          <w:b/>
          <w:bCs/>
        </w:rPr>
        <w:t xml:space="preserve">ipv6 </w:t>
      </w:r>
      <w:proofErr w:type="spellStart"/>
      <w:r w:rsidRPr="008001E3">
        <w:rPr>
          <w:b/>
          <w:bCs/>
        </w:rPr>
        <w:t>dhcp</w:t>
      </w:r>
      <w:proofErr w:type="spellEnd"/>
      <w:r w:rsidRPr="008001E3">
        <w:rPr>
          <w:b/>
          <w:bCs/>
        </w:rPr>
        <w:t xml:space="preserve"> pool R1-STATELESS</w:t>
      </w:r>
    </w:p>
    <w:p w14:paraId="29EB1B66" w14:textId="77777777" w:rsidR="00E06ACA" w:rsidRDefault="00E06ACA" w:rsidP="00E06ACA">
      <w:pPr>
        <w:pStyle w:val="CMD"/>
      </w:pPr>
      <w:r>
        <w:t>R1(config-</w:t>
      </w:r>
      <w:proofErr w:type="spellStart"/>
      <w:proofErr w:type="gramStart"/>
      <w:r>
        <w:t>dhcp</w:t>
      </w:r>
      <w:proofErr w:type="spellEnd"/>
      <w:r>
        <w:t>)#</w:t>
      </w:r>
      <w:proofErr w:type="gramEnd"/>
      <w:r>
        <w:t xml:space="preserve"> </w:t>
      </w:r>
      <w:proofErr w:type="spellStart"/>
      <w:r w:rsidRPr="008001E3">
        <w:rPr>
          <w:b/>
          <w:bCs/>
        </w:rPr>
        <w:t>dns</w:t>
      </w:r>
      <w:proofErr w:type="spellEnd"/>
      <w:r w:rsidRPr="008001E3">
        <w:rPr>
          <w:b/>
          <w:bCs/>
        </w:rPr>
        <w:t>-server 2001:db8:acad::</w:t>
      </w:r>
      <w:r>
        <w:rPr>
          <w:b/>
          <w:bCs/>
        </w:rPr>
        <w:t>254</w:t>
      </w:r>
    </w:p>
    <w:p w14:paraId="3B86E2AF" w14:textId="77777777" w:rsidR="00E06ACA" w:rsidRDefault="00E06ACA" w:rsidP="00E06ACA">
      <w:pPr>
        <w:pStyle w:val="CMD"/>
      </w:pPr>
      <w:r>
        <w:t>R1(config-</w:t>
      </w:r>
      <w:proofErr w:type="spellStart"/>
      <w:proofErr w:type="gramStart"/>
      <w:r>
        <w:t>dhcp</w:t>
      </w:r>
      <w:proofErr w:type="spellEnd"/>
      <w:r>
        <w:t>)#</w:t>
      </w:r>
      <w:proofErr w:type="gramEnd"/>
      <w:r>
        <w:t xml:space="preserve"> </w:t>
      </w:r>
      <w:r w:rsidRPr="008001E3">
        <w:rPr>
          <w:b/>
          <w:bCs/>
        </w:rPr>
        <w:t>domain-name STATELESS.com</w:t>
      </w:r>
    </w:p>
    <w:p w14:paraId="40B32A1E" w14:textId="5A513FE4" w:rsidR="00E06ACA" w:rsidRDefault="00E06ACA" w:rsidP="00DF17A4">
      <w:pPr>
        <w:pStyle w:val="SubStepAlpha"/>
      </w:pPr>
      <w:r>
        <w:t xml:space="preserve">Configure the G0/0/1 interface on R1 to provide the OTHER config flag to the R1 </w:t>
      </w:r>
      <w:proofErr w:type="gramStart"/>
      <w:r>
        <w:t>LAN, and</w:t>
      </w:r>
      <w:proofErr w:type="gramEnd"/>
      <w:r>
        <w:t xml:space="preserve"> specify the </w:t>
      </w:r>
      <w:r w:rsidR="00D25E08">
        <w:t>DHCP</w:t>
      </w:r>
      <w:r>
        <w:t xml:space="preserve"> pool you just created as the DHCP resource for this interface</w:t>
      </w:r>
      <w:r w:rsidR="00944F2E">
        <w:t>.</w:t>
      </w:r>
    </w:p>
    <w:p w14:paraId="346392DF" w14:textId="77777777" w:rsidR="00E06ACA" w:rsidRPr="008001E3" w:rsidRDefault="00E06ACA" w:rsidP="00E06ACA">
      <w:pPr>
        <w:pStyle w:val="CMD"/>
        <w:rPr>
          <w:b/>
          <w:bCs/>
        </w:rPr>
      </w:pPr>
      <w:r>
        <w:t xml:space="preserve">R1(config)# </w:t>
      </w:r>
      <w:r w:rsidRPr="008001E3">
        <w:rPr>
          <w:b/>
          <w:bCs/>
        </w:rPr>
        <w:t>interface g0/0/1</w:t>
      </w:r>
    </w:p>
    <w:p w14:paraId="6B0643E9" w14:textId="77777777" w:rsidR="00E06ACA" w:rsidRDefault="00E06ACA" w:rsidP="00E06ACA">
      <w:pPr>
        <w:pStyle w:val="CMD"/>
      </w:pPr>
      <w:r>
        <w:t>R1(config-</w:t>
      </w:r>
      <w:proofErr w:type="gramStart"/>
      <w:r>
        <w:t>if)#</w:t>
      </w:r>
      <w:proofErr w:type="gramEnd"/>
      <w:r>
        <w:t xml:space="preserve"> </w:t>
      </w:r>
      <w:r w:rsidRPr="008001E3">
        <w:rPr>
          <w:b/>
          <w:bCs/>
        </w:rPr>
        <w:t xml:space="preserve">ipv6 </w:t>
      </w:r>
      <w:proofErr w:type="spellStart"/>
      <w:r w:rsidRPr="008001E3">
        <w:rPr>
          <w:b/>
          <w:bCs/>
        </w:rPr>
        <w:t>nd</w:t>
      </w:r>
      <w:proofErr w:type="spellEnd"/>
      <w:r w:rsidRPr="008001E3">
        <w:rPr>
          <w:b/>
          <w:bCs/>
        </w:rPr>
        <w:t xml:space="preserve"> other-config-flag</w:t>
      </w:r>
    </w:p>
    <w:p w14:paraId="6A6825BF" w14:textId="77777777" w:rsidR="00E06ACA" w:rsidRDefault="00E06ACA" w:rsidP="00E06ACA">
      <w:pPr>
        <w:pStyle w:val="CMD"/>
      </w:pPr>
      <w:r>
        <w:t>R1(config-</w:t>
      </w:r>
      <w:proofErr w:type="gramStart"/>
      <w:r>
        <w:t>if)#</w:t>
      </w:r>
      <w:proofErr w:type="gramEnd"/>
      <w:r>
        <w:t xml:space="preserve"> </w:t>
      </w:r>
      <w:r w:rsidRPr="008001E3">
        <w:rPr>
          <w:b/>
          <w:bCs/>
        </w:rPr>
        <w:t xml:space="preserve">ipv6 </w:t>
      </w:r>
      <w:proofErr w:type="spellStart"/>
      <w:r w:rsidRPr="008001E3">
        <w:rPr>
          <w:b/>
          <w:bCs/>
        </w:rPr>
        <w:t>dhcp</w:t>
      </w:r>
      <w:proofErr w:type="spellEnd"/>
      <w:r w:rsidRPr="008001E3">
        <w:rPr>
          <w:b/>
          <w:bCs/>
        </w:rPr>
        <w:t xml:space="preserve"> server R1-STATELESS</w:t>
      </w:r>
    </w:p>
    <w:p w14:paraId="387D0400" w14:textId="77777777" w:rsidR="00E06ACA" w:rsidRDefault="00E06ACA" w:rsidP="00DF17A4">
      <w:pPr>
        <w:pStyle w:val="SubStepAlpha"/>
      </w:pPr>
      <w:r>
        <w:lastRenderedPageBreak/>
        <w:t>Save the running configuration to the startup configuration file.</w:t>
      </w:r>
    </w:p>
    <w:p w14:paraId="00DC1155" w14:textId="389C017C" w:rsidR="00742D03" w:rsidRPr="00637F56" w:rsidRDefault="00742D03" w:rsidP="00742D03">
      <w:pPr>
        <w:pStyle w:val="ConfigWindow"/>
      </w:pPr>
      <w:r>
        <w:t>Close configuration window</w:t>
      </w:r>
    </w:p>
    <w:p w14:paraId="7AB990CC" w14:textId="4F5F9B10" w:rsidR="00E06ACA" w:rsidRDefault="00E06ACA" w:rsidP="00742D03">
      <w:pPr>
        <w:pStyle w:val="SubStepAlpha"/>
        <w:spacing w:before="0"/>
      </w:pPr>
      <w:r>
        <w:t>Restart PC-A</w:t>
      </w:r>
      <w:r w:rsidR="007438CA">
        <w:t>.</w:t>
      </w:r>
    </w:p>
    <w:p w14:paraId="3BF4E47C" w14:textId="428D7AEC" w:rsidR="00E06ACA" w:rsidRDefault="00E06ACA" w:rsidP="00DF17A4">
      <w:pPr>
        <w:pStyle w:val="SubStepAlpha"/>
      </w:pPr>
      <w:r>
        <w:t xml:space="preserve">Examine the output of </w:t>
      </w:r>
      <w:r w:rsidRPr="00D25E08">
        <w:rPr>
          <w:b/>
        </w:rPr>
        <w:t>ipconfig /all</w:t>
      </w:r>
      <w:r>
        <w:t xml:space="preserve"> and notice the changes</w:t>
      </w:r>
      <w:r w:rsidR="00EE5FCC">
        <w:t>.</w:t>
      </w:r>
    </w:p>
    <w:p w14:paraId="602A76DF" w14:textId="77777777" w:rsidR="00944F2E" w:rsidRDefault="00944F2E" w:rsidP="00944F2E">
      <w:pPr>
        <w:pStyle w:val="CMD"/>
      </w:pPr>
      <w:r>
        <w:t xml:space="preserve">C:\Users\Student&gt; </w:t>
      </w:r>
      <w:r w:rsidRPr="00897557">
        <w:rPr>
          <w:b/>
        </w:rPr>
        <w:t>ipconfig</w:t>
      </w:r>
      <w:r>
        <w:rPr>
          <w:b/>
        </w:rPr>
        <w:t xml:space="preserve"> /all</w:t>
      </w:r>
    </w:p>
    <w:p w14:paraId="581F26BF" w14:textId="77777777" w:rsidR="00944F2E" w:rsidRDefault="00944F2E" w:rsidP="00EE5FCC">
      <w:pPr>
        <w:pStyle w:val="CMDOutput"/>
      </w:pPr>
      <w:r>
        <w:t>Windows IP Configuration</w:t>
      </w:r>
    </w:p>
    <w:p w14:paraId="3E1E5025" w14:textId="77777777" w:rsidR="00944F2E" w:rsidRDefault="00944F2E" w:rsidP="00EE5FCC">
      <w:pPr>
        <w:pStyle w:val="CMDOutput"/>
      </w:pPr>
    </w:p>
    <w:p w14:paraId="2BF55E5B" w14:textId="77777777" w:rsidR="00944F2E" w:rsidRDefault="00944F2E" w:rsidP="00EE5FCC">
      <w:pPr>
        <w:pStyle w:val="CMDOutput"/>
      </w:pPr>
      <w:r>
        <w:t xml:space="preserve">   Host Name . . . . . . . . . </w:t>
      </w:r>
      <w:proofErr w:type="gramStart"/>
      <w:r>
        <w:t>. . . :</w:t>
      </w:r>
      <w:proofErr w:type="gramEnd"/>
      <w:r>
        <w:t xml:space="preserve"> DESKTOP-3FR7RKA</w:t>
      </w:r>
    </w:p>
    <w:p w14:paraId="7F318466" w14:textId="77777777" w:rsidR="00944F2E" w:rsidRDefault="00944F2E" w:rsidP="00EE5FCC">
      <w:pPr>
        <w:pStyle w:val="CMDOutput"/>
      </w:pPr>
      <w:r>
        <w:t xml:space="preserve">   Primary Dns </w:t>
      </w:r>
      <w:proofErr w:type="gramStart"/>
      <w:r>
        <w:t>Suffix  . . .</w:t>
      </w:r>
      <w:proofErr w:type="gramEnd"/>
      <w:r>
        <w:t xml:space="preserve"> . . . . : </w:t>
      </w:r>
    </w:p>
    <w:p w14:paraId="29B137DD" w14:textId="77777777" w:rsidR="00944F2E" w:rsidRDefault="00944F2E" w:rsidP="00EE5FCC">
      <w:pPr>
        <w:pStyle w:val="CMDOutput"/>
      </w:pPr>
      <w:r>
        <w:t xml:space="preserve">   Node Type . . . . . . . . . </w:t>
      </w:r>
      <w:proofErr w:type="gramStart"/>
      <w:r>
        <w:t>. . . :</w:t>
      </w:r>
      <w:proofErr w:type="gramEnd"/>
      <w:r>
        <w:t xml:space="preserve"> Hybrid</w:t>
      </w:r>
    </w:p>
    <w:p w14:paraId="0EB8E80A" w14:textId="77777777" w:rsidR="00944F2E" w:rsidRDefault="00944F2E" w:rsidP="00EE5FCC">
      <w:pPr>
        <w:pStyle w:val="CMDOutput"/>
      </w:pPr>
      <w:r>
        <w:t xml:space="preserve">   IP Routing Enabled. . . </w:t>
      </w:r>
      <w:proofErr w:type="gramStart"/>
      <w:r>
        <w:t>. . . .</w:t>
      </w:r>
      <w:proofErr w:type="gramEnd"/>
      <w:r>
        <w:t xml:space="preserve"> . : No</w:t>
      </w:r>
    </w:p>
    <w:p w14:paraId="66AA776F" w14:textId="7A0CF4B4" w:rsidR="00944F2E" w:rsidRDefault="00944F2E" w:rsidP="00EE5FCC">
      <w:pPr>
        <w:pStyle w:val="CMDOutput"/>
      </w:pPr>
      <w:r>
        <w:t xml:space="preserve">   WINS Proxy Enabled. . . </w:t>
      </w:r>
      <w:proofErr w:type="gramStart"/>
      <w:r>
        <w:t>. . . .</w:t>
      </w:r>
      <w:proofErr w:type="gramEnd"/>
      <w:r>
        <w:t xml:space="preserve"> . : No</w:t>
      </w:r>
    </w:p>
    <w:p w14:paraId="5E14864A" w14:textId="19F48450" w:rsidR="00D25E08" w:rsidRDefault="00D25E08" w:rsidP="00EE5FCC">
      <w:pPr>
        <w:pStyle w:val="CMDOutput"/>
      </w:pPr>
      <w:r>
        <w:t xml:space="preserve">   DNS Suffix Search List. . . </w:t>
      </w:r>
      <w:proofErr w:type="gramStart"/>
      <w:r>
        <w:t>. . . :</w:t>
      </w:r>
      <w:proofErr w:type="gramEnd"/>
      <w:r>
        <w:t xml:space="preserve"> STATELESS.com</w:t>
      </w:r>
    </w:p>
    <w:p w14:paraId="34B4D92F" w14:textId="77777777" w:rsidR="00944F2E" w:rsidRDefault="00944F2E" w:rsidP="00EE5FCC">
      <w:pPr>
        <w:pStyle w:val="CMDOutput"/>
      </w:pPr>
    </w:p>
    <w:p w14:paraId="18FC9D38" w14:textId="77777777" w:rsidR="00944F2E" w:rsidRDefault="00944F2E" w:rsidP="00EE5FCC">
      <w:pPr>
        <w:pStyle w:val="CMDOutput"/>
      </w:pPr>
      <w:r>
        <w:t>Ethernet adapter Ethernet0:</w:t>
      </w:r>
    </w:p>
    <w:p w14:paraId="2E282936" w14:textId="17CB00AD" w:rsidR="00944F2E" w:rsidRDefault="00944F2E" w:rsidP="00EE5FCC">
      <w:pPr>
        <w:pStyle w:val="CMDOutput"/>
      </w:pPr>
    </w:p>
    <w:p w14:paraId="55C1DB7A" w14:textId="1A85BDB1" w:rsidR="00944F2E" w:rsidRDefault="00944F2E" w:rsidP="00EE5FCC">
      <w:pPr>
        <w:pStyle w:val="CMDOutput"/>
      </w:pPr>
      <w:r>
        <w:t xml:space="preserve">   Connection-specific DNS </w:t>
      </w:r>
      <w:proofErr w:type="gramStart"/>
      <w:r>
        <w:t>Suffix  .</w:t>
      </w:r>
      <w:proofErr w:type="gramEnd"/>
      <w:r>
        <w:t xml:space="preserve"> : </w:t>
      </w:r>
      <w:r w:rsidR="00EE5FCC">
        <w:t>STATELESS.com</w:t>
      </w:r>
    </w:p>
    <w:p w14:paraId="090DAF84" w14:textId="1666D79A" w:rsidR="00944F2E" w:rsidRDefault="00944F2E" w:rsidP="00EE5FCC">
      <w:pPr>
        <w:pStyle w:val="CMDOutput"/>
      </w:pPr>
      <w:r>
        <w:t xml:space="preserve">   Description . . . . . . </w:t>
      </w:r>
      <w:proofErr w:type="gramStart"/>
      <w:r>
        <w:t>. . . .</w:t>
      </w:r>
      <w:proofErr w:type="gramEnd"/>
      <w:r>
        <w:t xml:space="preserve"> . : Intel(R) 82574L Gigabit Network Connection</w:t>
      </w:r>
    </w:p>
    <w:p w14:paraId="6D130669" w14:textId="3C6DCD8A" w:rsidR="00944F2E" w:rsidRDefault="00944F2E" w:rsidP="00EE5FCC">
      <w:pPr>
        <w:pStyle w:val="CMDOutput"/>
      </w:pPr>
      <w:r>
        <w:t xml:space="preserve">   Physical Address. . . . . . </w:t>
      </w:r>
      <w:proofErr w:type="gramStart"/>
      <w:r>
        <w:t>. . . :</w:t>
      </w:r>
      <w:proofErr w:type="gramEnd"/>
      <w:r>
        <w:t xml:space="preserve"> 00-50-56-83-63-6D</w:t>
      </w:r>
    </w:p>
    <w:p w14:paraId="5B72EA7E" w14:textId="44B75FD1" w:rsidR="00EE5FCC" w:rsidRDefault="00EE5FCC" w:rsidP="00EE5FCC">
      <w:pPr>
        <w:pStyle w:val="CMDOutput"/>
      </w:pPr>
      <w:r>
        <w:t xml:space="preserve">   DHCP Enabled. . . . . . </w:t>
      </w:r>
      <w:proofErr w:type="gramStart"/>
      <w:r>
        <w:t>. . . .</w:t>
      </w:r>
      <w:proofErr w:type="gramEnd"/>
      <w:r>
        <w:t xml:space="preserve"> . : Yes</w:t>
      </w:r>
    </w:p>
    <w:p w14:paraId="49E3BE33" w14:textId="0F39E7E3" w:rsidR="00EE5FCC" w:rsidRDefault="00EE5FCC" w:rsidP="00EE5FCC">
      <w:pPr>
        <w:pStyle w:val="CMDOutput"/>
      </w:pPr>
      <w:r>
        <w:t xml:space="preserve">   Autoconfiguration Enabled </w:t>
      </w:r>
      <w:proofErr w:type="gramStart"/>
      <w:r>
        <w:t>. . . .</w:t>
      </w:r>
      <w:proofErr w:type="gramEnd"/>
      <w:r>
        <w:t xml:space="preserve"> : Yes</w:t>
      </w:r>
    </w:p>
    <w:p w14:paraId="0DE9D179" w14:textId="0269E5F2" w:rsidR="00944F2E" w:rsidRDefault="00944F2E" w:rsidP="00EE5FCC">
      <w:pPr>
        <w:pStyle w:val="CMDOutput"/>
      </w:pPr>
      <w:r>
        <w:t xml:space="preserve">   IPv6 Address. . . . . . </w:t>
      </w:r>
      <w:proofErr w:type="gramStart"/>
      <w:r>
        <w:t>. . . .</w:t>
      </w:r>
      <w:proofErr w:type="gramEnd"/>
      <w:r>
        <w:t xml:space="preserve"> . : 2001:db</w:t>
      </w:r>
      <w:r w:rsidR="005F1840">
        <w:t>8</w:t>
      </w:r>
      <w:r>
        <w:t>:acad:1:5c43:ee7c:2959:da68(Preferred)</w:t>
      </w:r>
    </w:p>
    <w:p w14:paraId="5E15D503" w14:textId="77777777" w:rsidR="00944F2E" w:rsidRDefault="00944F2E" w:rsidP="00EE5FCC">
      <w:pPr>
        <w:pStyle w:val="CMDOutput"/>
      </w:pPr>
      <w:r>
        <w:t xml:space="preserve">   Temporary IPv6 Address. . . </w:t>
      </w:r>
      <w:proofErr w:type="gramStart"/>
      <w:r>
        <w:t>. . . :</w:t>
      </w:r>
      <w:proofErr w:type="gramEnd"/>
      <w:r>
        <w:t xml:space="preserve"> 2001:db8:acad:1:3c64:e4f9:46e1:1f23(Preferred)</w:t>
      </w:r>
    </w:p>
    <w:p w14:paraId="0699CDED" w14:textId="77777777" w:rsidR="00944F2E" w:rsidRDefault="00944F2E" w:rsidP="00EE5FCC">
      <w:pPr>
        <w:pStyle w:val="CMDOutput"/>
      </w:pPr>
      <w:r>
        <w:t xml:space="preserve">   Link-local IPv6 Address </w:t>
      </w:r>
      <w:proofErr w:type="gramStart"/>
      <w:r>
        <w:t>. . . .</w:t>
      </w:r>
      <w:proofErr w:type="gramEnd"/>
      <w:r>
        <w:t xml:space="preserve"> . : fe80::5c43:ee7c:2959:da68%6(Preferred)</w:t>
      </w:r>
    </w:p>
    <w:p w14:paraId="557DBDE9" w14:textId="77777777" w:rsidR="00944F2E" w:rsidRDefault="00944F2E" w:rsidP="00EE5FCC">
      <w:pPr>
        <w:pStyle w:val="CMDOutput"/>
      </w:pPr>
      <w:r>
        <w:t xml:space="preserve">   IPv4 Address. . . . . . </w:t>
      </w:r>
      <w:proofErr w:type="gramStart"/>
      <w:r>
        <w:t>. . . .</w:t>
      </w:r>
      <w:proofErr w:type="gramEnd"/>
      <w:r>
        <w:t xml:space="preserve"> . : 169.254.218.104(Preferred)</w:t>
      </w:r>
    </w:p>
    <w:p w14:paraId="53EB720E" w14:textId="77777777" w:rsidR="00944F2E" w:rsidRDefault="00944F2E" w:rsidP="00EE5FCC">
      <w:pPr>
        <w:pStyle w:val="CMDOutput"/>
      </w:pPr>
      <w:r>
        <w:t xml:space="preserve">   Subnet Mask . . . . . . </w:t>
      </w:r>
      <w:proofErr w:type="gramStart"/>
      <w:r>
        <w:t>. . . .</w:t>
      </w:r>
      <w:proofErr w:type="gramEnd"/>
      <w:r>
        <w:t xml:space="preserve"> . : 255.255.0.0</w:t>
      </w:r>
    </w:p>
    <w:p w14:paraId="0A8357D5" w14:textId="77777777" w:rsidR="00944F2E" w:rsidRDefault="00944F2E" w:rsidP="00EE5FCC">
      <w:pPr>
        <w:pStyle w:val="CMDOutput"/>
      </w:pPr>
      <w:r>
        <w:t xml:space="preserve">   Default Gateway . . . . . . </w:t>
      </w:r>
      <w:proofErr w:type="gramStart"/>
      <w:r>
        <w:t>. . . :</w:t>
      </w:r>
      <w:proofErr w:type="gramEnd"/>
      <w:r>
        <w:t xml:space="preserve"> fe80::1%6</w:t>
      </w:r>
    </w:p>
    <w:p w14:paraId="6BCD4A90" w14:textId="77777777" w:rsidR="00944F2E" w:rsidRDefault="00944F2E" w:rsidP="00EE5FCC">
      <w:pPr>
        <w:pStyle w:val="CMDOutput"/>
      </w:pPr>
      <w:r>
        <w:t xml:space="preserve">   DHCPv6 IAID . . . . . . </w:t>
      </w:r>
      <w:proofErr w:type="gramStart"/>
      <w:r>
        <w:t>. . . .</w:t>
      </w:r>
      <w:proofErr w:type="gramEnd"/>
      <w:r>
        <w:t xml:space="preserve"> . : 50334761</w:t>
      </w:r>
    </w:p>
    <w:p w14:paraId="3DB25B64" w14:textId="77777777" w:rsidR="00944F2E" w:rsidRDefault="00944F2E" w:rsidP="00EE5FCC">
      <w:pPr>
        <w:pStyle w:val="CMDOutput"/>
      </w:pPr>
      <w:r>
        <w:t xml:space="preserve">   DHCPv6 Client DUID. . . </w:t>
      </w:r>
      <w:proofErr w:type="gramStart"/>
      <w:r>
        <w:t>. . . .</w:t>
      </w:r>
      <w:proofErr w:type="gramEnd"/>
      <w:r>
        <w:t xml:space="preserve"> . : 00-01-00-01-24-F5-CE-A2-00-50-56-B3-63-6D</w:t>
      </w:r>
    </w:p>
    <w:p w14:paraId="7E68E683" w14:textId="6CFFBAA6" w:rsidR="00944F2E" w:rsidRDefault="00944F2E" w:rsidP="00EE5FCC">
      <w:pPr>
        <w:pStyle w:val="CMDOutput"/>
      </w:pPr>
      <w:r>
        <w:t xml:space="preserve">   DNS Servers . . . . . . </w:t>
      </w:r>
      <w:proofErr w:type="gramStart"/>
      <w:r>
        <w:t>. . . .</w:t>
      </w:r>
      <w:proofErr w:type="gramEnd"/>
      <w:r>
        <w:t xml:space="preserve"> . : </w:t>
      </w:r>
      <w:r w:rsidR="00EE5FCC">
        <w:t>2001:db8:acad::254</w:t>
      </w:r>
    </w:p>
    <w:p w14:paraId="1A69ACAC" w14:textId="29A85BBB" w:rsidR="00944F2E" w:rsidRDefault="00944F2E" w:rsidP="00EE5FCC">
      <w:pPr>
        <w:pStyle w:val="CMDOutput"/>
      </w:pPr>
      <w:r>
        <w:t xml:space="preserve">   NetBIOS over Tcpip. . . </w:t>
      </w:r>
      <w:proofErr w:type="gramStart"/>
      <w:r>
        <w:t>. . . .</w:t>
      </w:r>
      <w:proofErr w:type="gramEnd"/>
      <w:r>
        <w:t xml:space="preserve"> . : Enabled</w:t>
      </w:r>
    </w:p>
    <w:p w14:paraId="3AD3DE4A" w14:textId="33A734D4" w:rsidR="00EE5FCC" w:rsidRDefault="00EE5FCC" w:rsidP="00EE5FCC">
      <w:pPr>
        <w:pStyle w:val="CMDOutput"/>
      </w:pPr>
      <w:r>
        <w:t xml:space="preserve">   Connection-specific DNS Suffix Search </w:t>
      </w:r>
      <w:proofErr w:type="gramStart"/>
      <w:r>
        <w:t>List :</w:t>
      </w:r>
      <w:proofErr w:type="gramEnd"/>
    </w:p>
    <w:p w14:paraId="6F39746D" w14:textId="27578324" w:rsidR="00EE5FCC" w:rsidRDefault="00EE5FCC" w:rsidP="00EE5FCC">
      <w:pPr>
        <w:pStyle w:val="CMDOutput"/>
      </w:pPr>
      <w:r>
        <w:t xml:space="preserve">                                       STAT</w:t>
      </w:r>
      <w:r w:rsidR="00C833DE">
        <w:t>E</w:t>
      </w:r>
      <w:r>
        <w:t>LESS.com</w:t>
      </w:r>
    </w:p>
    <w:p w14:paraId="1BD94C85" w14:textId="77777777" w:rsidR="00E06ACA" w:rsidRPr="00AB39B6" w:rsidRDefault="00E06ACA" w:rsidP="00DF17A4">
      <w:pPr>
        <w:pStyle w:val="SubStepAlpha"/>
      </w:pPr>
      <w:r>
        <w:t>Test connectivity by pinging R2’s G0/0/1 interface IP address.</w:t>
      </w:r>
    </w:p>
    <w:p w14:paraId="7A593D0A" w14:textId="77777777" w:rsidR="00E06ACA" w:rsidRDefault="00E06ACA" w:rsidP="00E06ACA">
      <w:pPr>
        <w:pStyle w:val="Heading2"/>
      </w:pPr>
      <w:r>
        <w:t>Configure a stateful DHCPv6 server on R1</w:t>
      </w:r>
    </w:p>
    <w:p w14:paraId="4C87A7B6" w14:textId="33A5F0EE" w:rsidR="00E06ACA" w:rsidRDefault="00E06ACA" w:rsidP="00E06ACA">
      <w:pPr>
        <w:pStyle w:val="BodyTextL25"/>
      </w:pPr>
      <w:r>
        <w:t>In Part 4, you will configure R1 to respond to DHCPv6 requests from the LAN on R2</w:t>
      </w:r>
      <w:r w:rsidR="00DF17A4">
        <w:t>.</w:t>
      </w:r>
    </w:p>
    <w:p w14:paraId="0B39CD5C" w14:textId="4E59C9C7" w:rsidR="00E06ACA" w:rsidRDefault="00E06ACA" w:rsidP="00742D03">
      <w:pPr>
        <w:pStyle w:val="SubStepAlpha"/>
        <w:spacing w:after="0"/>
      </w:pPr>
      <w:r>
        <w:t>Create a DHCPv6 pool on R1 for the 2001:db</w:t>
      </w:r>
      <w:proofErr w:type="gramStart"/>
      <w:r>
        <w:t>8:acad</w:t>
      </w:r>
      <w:proofErr w:type="gramEnd"/>
      <w:r>
        <w:t>:3:aaaa::/80 network. This will provide addresses to the LAN connected to interface G0/0/1 on R2. As a part of the pool, set the DNS server to 2001:db</w:t>
      </w:r>
      <w:proofErr w:type="gramStart"/>
      <w:r>
        <w:t>8:acad::</w:t>
      </w:r>
      <w:proofErr w:type="gramEnd"/>
      <w:r>
        <w:t>254, and set the domain name to STATEFUL.com</w:t>
      </w:r>
      <w:r w:rsidR="00742D03">
        <w:t>.</w:t>
      </w:r>
    </w:p>
    <w:p w14:paraId="659EB780" w14:textId="4A387694" w:rsidR="00742D03" w:rsidRDefault="00742D03" w:rsidP="00742D03">
      <w:pPr>
        <w:pStyle w:val="ConfigWindow"/>
      </w:pPr>
      <w:r>
        <w:t>Open configuration window</w:t>
      </w:r>
    </w:p>
    <w:p w14:paraId="4387E68A" w14:textId="77777777" w:rsidR="00E06ACA" w:rsidRDefault="00E06ACA" w:rsidP="00E06ACA">
      <w:pPr>
        <w:pStyle w:val="CMD"/>
      </w:pPr>
      <w:r>
        <w:t xml:space="preserve">R1(config)# </w:t>
      </w:r>
      <w:r w:rsidRPr="003F231E">
        <w:rPr>
          <w:b/>
          <w:bCs/>
        </w:rPr>
        <w:t xml:space="preserve">ipv6 </w:t>
      </w:r>
      <w:proofErr w:type="spellStart"/>
      <w:r w:rsidRPr="003F231E">
        <w:rPr>
          <w:b/>
          <w:bCs/>
        </w:rPr>
        <w:t>dhcp</w:t>
      </w:r>
      <w:proofErr w:type="spellEnd"/>
      <w:r w:rsidRPr="003F231E">
        <w:rPr>
          <w:b/>
          <w:bCs/>
        </w:rPr>
        <w:t xml:space="preserve"> pool R2-STATEFUL</w:t>
      </w:r>
    </w:p>
    <w:p w14:paraId="4FA404BD" w14:textId="77777777" w:rsidR="00E06ACA" w:rsidRDefault="00E06ACA" w:rsidP="00E06ACA">
      <w:pPr>
        <w:pStyle w:val="CMD"/>
      </w:pPr>
      <w:r>
        <w:t>R1(config-</w:t>
      </w:r>
      <w:proofErr w:type="spellStart"/>
      <w:proofErr w:type="gramStart"/>
      <w:r>
        <w:t>dhcp</w:t>
      </w:r>
      <w:proofErr w:type="spellEnd"/>
      <w:r>
        <w:t>)#</w:t>
      </w:r>
      <w:proofErr w:type="gramEnd"/>
      <w:r>
        <w:t xml:space="preserve"> </w:t>
      </w:r>
      <w:r w:rsidRPr="003F231E">
        <w:rPr>
          <w:b/>
          <w:bCs/>
        </w:rPr>
        <w:t>address prefix 2001:db8:acad:3:aaa::/80</w:t>
      </w:r>
    </w:p>
    <w:p w14:paraId="6256A0DF" w14:textId="77777777" w:rsidR="00E06ACA" w:rsidRDefault="00E06ACA" w:rsidP="00E06ACA">
      <w:pPr>
        <w:pStyle w:val="CMD"/>
      </w:pPr>
      <w:r>
        <w:t>R1(config-</w:t>
      </w:r>
      <w:proofErr w:type="spellStart"/>
      <w:proofErr w:type="gramStart"/>
      <w:r>
        <w:t>dhcp</w:t>
      </w:r>
      <w:proofErr w:type="spellEnd"/>
      <w:r>
        <w:t>)#</w:t>
      </w:r>
      <w:proofErr w:type="gramEnd"/>
      <w:r>
        <w:t xml:space="preserve"> </w:t>
      </w:r>
      <w:proofErr w:type="spellStart"/>
      <w:r w:rsidRPr="003F231E">
        <w:rPr>
          <w:b/>
          <w:bCs/>
        </w:rPr>
        <w:t>dns</w:t>
      </w:r>
      <w:proofErr w:type="spellEnd"/>
      <w:r w:rsidRPr="003F231E">
        <w:rPr>
          <w:b/>
          <w:bCs/>
        </w:rPr>
        <w:t>-server 2001:db8:acad::254</w:t>
      </w:r>
    </w:p>
    <w:p w14:paraId="30667F87" w14:textId="77777777" w:rsidR="00E06ACA" w:rsidRDefault="00E06ACA" w:rsidP="00E06ACA">
      <w:pPr>
        <w:pStyle w:val="CMD"/>
      </w:pPr>
      <w:r>
        <w:t>R1(config-</w:t>
      </w:r>
      <w:proofErr w:type="spellStart"/>
      <w:proofErr w:type="gramStart"/>
      <w:r>
        <w:t>dhcp</w:t>
      </w:r>
      <w:proofErr w:type="spellEnd"/>
      <w:r>
        <w:t>)#</w:t>
      </w:r>
      <w:proofErr w:type="gramEnd"/>
      <w:r>
        <w:t xml:space="preserve"> </w:t>
      </w:r>
      <w:r w:rsidRPr="003F231E">
        <w:rPr>
          <w:b/>
          <w:bCs/>
        </w:rPr>
        <w:t>domain-name STATEFUL.com</w:t>
      </w:r>
    </w:p>
    <w:p w14:paraId="673722D3" w14:textId="0B403CCA" w:rsidR="00E06ACA" w:rsidRDefault="00E06ACA" w:rsidP="00DF17A4">
      <w:pPr>
        <w:pStyle w:val="SubStepAlpha"/>
      </w:pPr>
      <w:r>
        <w:t>Assign the DHCPv6 pool you just created to interface g0/0/0 on R1</w:t>
      </w:r>
      <w:r w:rsidR="00EE5FCC">
        <w:t>.</w:t>
      </w:r>
    </w:p>
    <w:p w14:paraId="493FEF1D" w14:textId="77777777" w:rsidR="00E06ACA" w:rsidRDefault="00E06ACA" w:rsidP="00E06ACA">
      <w:pPr>
        <w:pStyle w:val="CMD"/>
      </w:pPr>
      <w:r>
        <w:t xml:space="preserve">R1(config)# </w:t>
      </w:r>
      <w:r w:rsidRPr="003F231E">
        <w:rPr>
          <w:b/>
          <w:bCs/>
        </w:rPr>
        <w:t>interface g0/0/0</w:t>
      </w:r>
    </w:p>
    <w:p w14:paraId="34C50C0B" w14:textId="57CDEB17" w:rsidR="00E06ACA" w:rsidRDefault="00E06ACA" w:rsidP="00E06ACA">
      <w:pPr>
        <w:pStyle w:val="CMD"/>
        <w:rPr>
          <w:b/>
          <w:bCs/>
        </w:rPr>
      </w:pPr>
      <w:r>
        <w:t>R1(config-</w:t>
      </w:r>
      <w:proofErr w:type="gramStart"/>
      <w:r>
        <w:t>if)#</w:t>
      </w:r>
      <w:proofErr w:type="gramEnd"/>
      <w:r>
        <w:t xml:space="preserve"> </w:t>
      </w:r>
      <w:r w:rsidRPr="003F231E">
        <w:rPr>
          <w:b/>
          <w:bCs/>
        </w:rPr>
        <w:t xml:space="preserve">ipv6 </w:t>
      </w:r>
      <w:proofErr w:type="spellStart"/>
      <w:r w:rsidRPr="003F231E">
        <w:rPr>
          <w:b/>
          <w:bCs/>
        </w:rPr>
        <w:t>dhcp</w:t>
      </w:r>
      <w:proofErr w:type="spellEnd"/>
      <w:r w:rsidRPr="003F231E">
        <w:rPr>
          <w:b/>
          <w:bCs/>
        </w:rPr>
        <w:t xml:space="preserve"> server R2-STATEFUL</w:t>
      </w:r>
    </w:p>
    <w:p w14:paraId="11C0AC52" w14:textId="4C5F7764" w:rsidR="00742D03" w:rsidRDefault="00742D03" w:rsidP="00742D03">
      <w:pPr>
        <w:pStyle w:val="ConfigWindow"/>
      </w:pPr>
      <w:r>
        <w:lastRenderedPageBreak/>
        <w:t>Close configuration window</w:t>
      </w:r>
    </w:p>
    <w:p w14:paraId="72987584" w14:textId="77777777" w:rsidR="00E06ACA" w:rsidRDefault="00E06ACA" w:rsidP="00742D03">
      <w:pPr>
        <w:pStyle w:val="Heading2"/>
        <w:spacing w:before="120"/>
      </w:pPr>
      <w:r>
        <w:t>Configure and verify DHCPv6 relay on R2.</w:t>
      </w:r>
    </w:p>
    <w:p w14:paraId="5DE13885" w14:textId="77777777" w:rsidR="00E06ACA" w:rsidRDefault="00E06ACA" w:rsidP="00E06ACA">
      <w:pPr>
        <w:pStyle w:val="BodyTextL25"/>
      </w:pPr>
      <w:r>
        <w:t>In Part 5, you will configure and verify DHCPv6 relay on R2, allowing PC-B to receive an IPv6 Address.</w:t>
      </w:r>
    </w:p>
    <w:p w14:paraId="244231FE" w14:textId="0B2212C9" w:rsidR="00E06ACA" w:rsidRDefault="00E06ACA" w:rsidP="00DF17A4">
      <w:pPr>
        <w:pStyle w:val="Heading3"/>
      </w:pPr>
      <w:r>
        <w:t>Power on PC-B and examine the SLAAC address that it generates</w:t>
      </w:r>
      <w:r w:rsidR="00C833DE">
        <w:t>.</w:t>
      </w:r>
    </w:p>
    <w:p w14:paraId="7B160398" w14:textId="77777777" w:rsidR="00C833DE" w:rsidRDefault="00C833DE" w:rsidP="00C833DE">
      <w:pPr>
        <w:pStyle w:val="CMD"/>
      </w:pPr>
      <w:r>
        <w:t xml:space="preserve">C:\Users\Student&gt; </w:t>
      </w:r>
      <w:r w:rsidRPr="00C833DE">
        <w:rPr>
          <w:b/>
        </w:rPr>
        <w:t>ipconfig /all</w:t>
      </w:r>
    </w:p>
    <w:p w14:paraId="1694E937" w14:textId="77777777" w:rsidR="00C833DE" w:rsidRDefault="00C833DE" w:rsidP="00C833DE">
      <w:pPr>
        <w:pStyle w:val="CMD"/>
      </w:pPr>
      <w:r>
        <w:t>Windows IP Configuration</w:t>
      </w:r>
    </w:p>
    <w:p w14:paraId="69C3945B" w14:textId="77777777" w:rsidR="00C833DE" w:rsidRDefault="00C833DE" w:rsidP="00C833DE">
      <w:pPr>
        <w:pStyle w:val="CMD"/>
      </w:pPr>
    </w:p>
    <w:p w14:paraId="0F1F5BCD" w14:textId="435C9703" w:rsidR="00C833DE" w:rsidRDefault="00C833DE" w:rsidP="00C833DE">
      <w:pPr>
        <w:pStyle w:val="CMD"/>
      </w:pPr>
      <w:r>
        <w:t xml:space="preserve">   Host Name . . . . . . . . . </w:t>
      </w:r>
      <w:proofErr w:type="gramStart"/>
      <w:r>
        <w:t>. . . :</w:t>
      </w:r>
      <w:proofErr w:type="gramEnd"/>
      <w:r>
        <w:t xml:space="preserve"> DESKTOP-3FR7RKA</w:t>
      </w:r>
    </w:p>
    <w:p w14:paraId="41117ACC" w14:textId="77777777" w:rsidR="00C833DE" w:rsidRDefault="00C833DE" w:rsidP="00C833DE">
      <w:pPr>
        <w:pStyle w:val="CMD"/>
      </w:pPr>
      <w:r>
        <w:t xml:space="preserve">   Primary </w:t>
      </w:r>
      <w:proofErr w:type="spellStart"/>
      <w:r>
        <w:t>Dns</w:t>
      </w:r>
      <w:proofErr w:type="spellEnd"/>
      <w:r>
        <w:t xml:space="preserve"> </w:t>
      </w:r>
      <w:proofErr w:type="gramStart"/>
      <w:r>
        <w:t>Suffix  . . .</w:t>
      </w:r>
      <w:proofErr w:type="gramEnd"/>
      <w:r>
        <w:t xml:space="preserve"> . . . . : </w:t>
      </w:r>
    </w:p>
    <w:p w14:paraId="56A0CE35" w14:textId="77777777" w:rsidR="00C833DE" w:rsidRDefault="00C833DE" w:rsidP="00C833DE">
      <w:pPr>
        <w:pStyle w:val="CMD"/>
      </w:pPr>
      <w:r>
        <w:t xml:space="preserve">   Node Type . . . . . . . . . </w:t>
      </w:r>
      <w:proofErr w:type="gramStart"/>
      <w:r>
        <w:t>. . . :</w:t>
      </w:r>
      <w:proofErr w:type="gramEnd"/>
      <w:r>
        <w:t xml:space="preserve"> Hybrid</w:t>
      </w:r>
    </w:p>
    <w:p w14:paraId="7213A8E2" w14:textId="77777777" w:rsidR="00C833DE" w:rsidRDefault="00C833DE" w:rsidP="00C833DE">
      <w:pPr>
        <w:pStyle w:val="CMD"/>
      </w:pPr>
      <w:r>
        <w:t xml:space="preserve">   IP Routing Enabled. . . </w:t>
      </w:r>
      <w:proofErr w:type="gramStart"/>
      <w:r>
        <w:t>. . . .</w:t>
      </w:r>
      <w:proofErr w:type="gramEnd"/>
      <w:r>
        <w:t xml:space="preserve"> . : No</w:t>
      </w:r>
    </w:p>
    <w:p w14:paraId="7742D9F0" w14:textId="77777777" w:rsidR="00C833DE" w:rsidRDefault="00C833DE" w:rsidP="00C833DE">
      <w:pPr>
        <w:pStyle w:val="CMD"/>
      </w:pPr>
      <w:r>
        <w:t xml:space="preserve">   WINS Proxy Enabled. . . </w:t>
      </w:r>
      <w:proofErr w:type="gramStart"/>
      <w:r>
        <w:t>. . . .</w:t>
      </w:r>
      <w:proofErr w:type="gramEnd"/>
      <w:r>
        <w:t xml:space="preserve"> . : No</w:t>
      </w:r>
    </w:p>
    <w:p w14:paraId="70987212" w14:textId="77777777" w:rsidR="00C833DE" w:rsidRDefault="00C833DE" w:rsidP="00C833DE">
      <w:pPr>
        <w:pStyle w:val="CMD"/>
      </w:pPr>
    </w:p>
    <w:p w14:paraId="243875FA" w14:textId="77777777" w:rsidR="00C833DE" w:rsidRDefault="00C833DE" w:rsidP="00C833DE">
      <w:pPr>
        <w:pStyle w:val="CMDOutput"/>
      </w:pPr>
      <w:r>
        <w:t>Ethernet adapter Ethernet0:</w:t>
      </w:r>
    </w:p>
    <w:p w14:paraId="2512AD52" w14:textId="77777777" w:rsidR="00C833DE" w:rsidRDefault="00C833DE" w:rsidP="00C833DE">
      <w:pPr>
        <w:pStyle w:val="CMDOutput"/>
      </w:pPr>
    </w:p>
    <w:p w14:paraId="588FF0CA" w14:textId="2ABCD699" w:rsidR="00C833DE" w:rsidRDefault="00C833DE" w:rsidP="00C833DE">
      <w:pPr>
        <w:pStyle w:val="CMDOutput"/>
      </w:pPr>
      <w:r>
        <w:t xml:space="preserve">   Connection-specific DNS </w:t>
      </w:r>
      <w:proofErr w:type="gramStart"/>
      <w:r>
        <w:t>Suffix  .</w:t>
      </w:r>
      <w:proofErr w:type="gramEnd"/>
      <w:r>
        <w:t xml:space="preserve"> : </w:t>
      </w:r>
    </w:p>
    <w:p w14:paraId="25155298" w14:textId="5BC3CA8C" w:rsidR="00C833DE" w:rsidRDefault="00C833DE" w:rsidP="00C833DE">
      <w:pPr>
        <w:pStyle w:val="CMDOutput"/>
      </w:pPr>
      <w:r>
        <w:t xml:space="preserve">   Description . . . . . . </w:t>
      </w:r>
      <w:proofErr w:type="gramStart"/>
      <w:r>
        <w:t>. . . .</w:t>
      </w:r>
      <w:proofErr w:type="gramEnd"/>
      <w:r>
        <w:t xml:space="preserve"> . : Intel(R) 82574L Gigabit Network Connection</w:t>
      </w:r>
    </w:p>
    <w:p w14:paraId="3E0E698F" w14:textId="1D63858A" w:rsidR="00C833DE" w:rsidRDefault="00C833DE" w:rsidP="00C833DE">
      <w:pPr>
        <w:pStyle w:val="CMDOutput"/>
      </w:pPr>
      <w:r>
        <w:t xml:space="preserve">   Physical Address. . . . . . </w:t>
      </w:r>
      <w:proofErr w:type="gramStart"/>
      <w:r>
        <w:t>. . . :</w:t>
      </w:r>
      <w:proofErr w:type="gramEnd"/>
      <w:r>
        <w:t xml:space="preserve"> 00-50-56-B3-7B-06</w:t>
      </w:r>
    </w:p>
    <w:p w14:paraId="49F472B5" w14:textId="77777777" w:rsidR="00C833DE" w:rsidRDefault="00C833DE" w:rsidP="00C833DE">
      <w:pPr>
        <w:pStyle w:val="CMDOutput"/>
      </w:pPr>
      <w:r>
        <w:t xml:space="preserve">   DHCP Enabled. . . . . . </w:t>
      </w:r>
      <w:proofErr w:type="gramStart"/>
      <w:r>
        <w:t>. . . .</w:t>
      </w:r>
      <w:proofErr w:type="gramEnd"/>
      <w:r>
        <w:t xml:space="preserve"> . : Yes</w:t>
      </w:r>
    </w:p>
    <w:p w14:paraId="41E168D7" w14:textId="77777777" w:rsidR="00C833DE" w:rsidRDefault="00C833DE" w:rsidP="00C833DE">
      <w:pPr>
        <w:pStyle w:val="CMDOutput"/>
      </w:pPr>
      <w:r>
        <w:t xml:space="preserve">   Autoconfiguration Enabled </w:t>
      </w:r>
      <w:proofErr w:type="gramStart"/>
      <w:r>
        <w:t>. . . .</w:t>
      </w:r>
      <w:proofErr w:type="gramEnd"/>
      <w:r>
        <w:t xml:space="preserve"> : Yes</w:t>
      </w:r>
    </w:p>
    <w:p w14:paraId="7F7FC6D6" w14:textId="013E49F6" w:rsidR="00C833DE" w:rsidRDefault="00C833DE" w:rsidP="00C833DE">
      <w:pPr>
        <w:pStyle w:val="CMDOutput"/>
      </w:pPr>
      <w:r>
        <w:t xml:space="preserve">   IPv6 Address. . . . . . </w:t>
      </w:r>
      <w:proofErr w:type="gramStart"/>
      <w:r>
        <w:t>. . . .</w:t>
      </w:r>
      <w:proofErr w:type="gramEnd"/>
      <w:r>
        <w:t xml:space="preserve"> . : 2001:db8:acad:3:a0f3:3d39:f9f</w:t>
      </w:r>
      <w:r w:rsidR="007360EB">
        <w:t>b</w:t>
      </w:r>
      <w:r>
        <w:t>:a020(Preferred)</w:t>
      </w:r>
    </w:p>
    <w:p w14:paraId="63FBEB90" w14:textId="0E708F1D" w:rsidR="00C833DE" w:rsidRDefault="00C833DE" w:rsidP="00C833DE">
      <w:pPr>
        <w:pStyle w:val="CMDOutput"/>
      </w:pPr>
      <w:r>
        <w:t xml:space="preserve">   Temporary IPv6 Address. . . </w:t>
      </w:r>
      <w:proofErr w:type="gramStart"/>
      <w:r>
        <w:t>. . . :</w:t>
      </w:r>
      <w:proofErr w:type="gramEnd"/>
      <w:r>
        <w:t xml:space="preserve"> 2001:db8:acad:3:d4f3:7b16:eeee:b2b5(Preferred)</w:t>
      </w:r>
    </w:p>
    <w:p w14:paraId="5288DBD6" w14:textId="7CB3A6F8" w:rsidR="00C833DE" w:rsidRDefault="00C833DE" w:rsidP="00C833DE">
      <w:pPr>
        <w:pStyle w:val="CMDOutput"/>
      </w:pPr>
      <w:r>
        <w:t xml:space="preserve">   Link-local IPv6 Address </w:t>
      </w:r>
      <w:proofErr w:type="gramStart"/>
      <w:r>
        <w:t>. . . .</w:t>
      </w:r>
      <w:proofErr w:type="gramEnd"/>
      <w:r>
        <w:t xml:space="preserve"> . : fe80::a0f3:3d39:f9fb:a020%6(Preferred)</w:t>
      </w:r>
    </w:p>
    <w:p w14:paraId="6766897D" w14:textId="3BC0C936" w:rsidR="00C833DE" w:rsidRDefault="00C833DE" w:rsidP="00C833DE">
      <w:pPr>
        <w:pStyle w:val="CMDOutput"/>
      </w:pPr>
      <w:r>
        <w:t xml:space="preserve">   IPv4 Address. . . . . . </w:t>
      </w:r>
      <w:proofErr w:type="gramStart"/>
      <w:r>
        <w:t>. . . .</w:t>
      </w:r>
      <w:proofErr w:type="gramEnd"/>
      <w:r>
        <w:t xml:space="preserve"> . : 169.254.160.32(Preferred)</w:t>
      </w:r>
    </w:p>
    <w:p w14:paraId="63B57E10" w14:textId="77777777" w:rsidR="00C833DE" w:rsidRDefault="00C833DE" w:rsidP="00C833DE">
      <w:pPr>
        <w:pStyle w:val="CMDOutput"/>
      </w:pPr>
      <w:r>
        <w:t xml:space="preserve">   Subnet Mask . . . . . . </w:t>
      </w:r>
      <w:proofErr w:type="gramStart"/>
      <w:r>
        <w:t>. . . .</w:t>
      </w:r>
      <w:proofErr w:type="gramEnd"/>
      <w:r>
        <w:t xml:space="preserve"> . : 255.255.0.0</w:t>
      </w:r>
    </w:p>
    <w:p w14:paraId="44B21D1B" w14:textId="77777777" w:rsidR="00C833DE" w:rsidRDefault="00C833DE" w:rsidP="00C833DE">
      <w:pPr>
        <w:pStyle w:val="CMDOutput"/>
      </w:pPr>
      <w:r>
        <w:t xml:space="preserve">   Default Gateway . . . . . . </w:t>
      </w:r>
      <w:proofErr w:type="gramStart"/>
      <w:r>
        <w:t>. . . :</w:t>
      </w:r>
      <w:proofErr w:type="gramEnd"/>
      <w:r>
        <w:t xml:space="preserve"> fe80::1%6</w:t>
      </w:r>
    </w:p>
    <w:p w14:paraId="001360DD" w14:textId="77777777" w:rsidR="00C833DE" w:rsidRDefault="00C833DE" w:rsidP="00C833DE">
      <w:pPr>
        <w:pStyle w:val="CMDOutput"/>
      </w:pPr>
      <w:r>
        <w:t xml:space="preserve">   DHCPv6 IAID . . . . . . </w:t>
      </w:r>
      <w:proofErr w:type="gramStart"/>
      <w:r>
        <w:t>. . . .</w:t>
      </w:r>
      <w:proofErr w:type="gramEnd"/>
      <w:r>
        <w:t xml:space="preserve"> . : 50334761</w:t>
      </w:r>
    </w:p>
    <w:p w14:paraId="0277BFC7" w14:textId="6A6E3AAC" w:rsidR="00C833DE" w:rsidRDefault="00C833DE" w:rsidP="00C833DE">
      <w:pPr>
        <w:pStyle w:val="CMDOutput"/>
      </w:pPr>
      <w:r>
        <w:t xml:space="preserve">   DHCPv6 Client DUID. . . </w:t>
      </w:r>
      <w:proofErr w:type="gramStart"/>
      <w:r>
        <w:t>. . . .</w:t>
      </w:r>
      <w:proofErr w:type="gramEnd"/>
      <w:r>
        <w:t xml:space="preserve"> . : 00-01-00-01-24-F2-08-38-00-50-56-B3-7B-06</w:t>
      </w:r>
    </w:p>
    <w:p w14:paraId="4704DF54" w14:textId="45F4BC7C" w:rsidR="00C833DE" w:rsidRDefault="00C833DE" w:rsidP="00C833DE">
      <w:pPr>
        <w:pStyle w:val="CMDOutput"/>
      </w:pPr>
      <w:r>
        <w:t xml:space="preserve">   DNS Servers . . . . . . </w:t>
      </w:r>
      <w:proofErr w:type="gramStart"/>
      <w:r>
        <w:t>. . . .</w:t>
      </w:r>
      <w:proofErr w:type="gramEnd"/>
      <w:r>
        <w:t xml:space="preserve"> . : fec0:0:0:ffff::1%1</w:t>
      </w:r>
    </w:p>
    <w:p w14:paraId="58EFCD64" w14:textId="489918B5" w:rsidR="00C833DE" w:rsidRDefault="00C833DE" w:rsidP="00C833DE">
      <w:pPr>
        <w:pStyle w:val="CMDOutput"/>
      </w:pPr>
      <w:r>
        <w:t xml:space="preserve">                                       </w:t>
      </w:r>
      <w:r w:rsidR="00134D70">
        <w:t>f</w:t>
      </w:r>
      <w:r>
        <w:t>ec</w:t>
      </w:r>
      <w:proofErr w:type="gramStart"/>
      <w:r>
        <w:t>0:0:0:ffff::</w:t>
      </w:r>
      <w:proofErr w:type="gramEnd"/>
      <w:r>
        <w:t>2%1</w:t>
      </w:r>
    </w:p>
    <w:p w14:paraId="5CBD7DF8" w14:textId="5906294F" w:rsidR="00C833DE" w:rsidRDefault="00C833DE" w:rsidP="00C833DE">
      <w:pPr>
        <w:pStyle w:val="CMDOutput"/>
      </w:pPr>
      <w:r>
        <w:t xml:space="preserve">                                       </w:t>
      </w:r>
      <w:r w:rsidR="00134D70">
        <w:t>f</w:t>
      </w:r>
      <w:r>
        <w:t>ec</w:t>
      </w:r>
      <w:proofErr w:type="gramStart"/>
      <w:r>
        <w:t>0:0:0:ffff::</w:t>
      </w:r>
      <w:proofErr w:type="gramEnd"/>
      <w:r>
        <w:t>3%1</w:t>
      </w:r>
    </w:p>
    <w:p w14:paraId="20F87D31" w14:textId="77777777" w:rsidR="00C833DE" w:rsidRDefault="00C833DE" w:rsidP="00C833DE">
      <w:pPr>
        <w:pStyle w:val="CMDOutput"/>
      </w:pPr>
      <w:r>
        <w:t xml:space="preserve">   NetBIOS over </w:t>
      </w:r>
      <w:proofErr w:type="spellStart"/>
      <w:r>
        <w:t>Tcpip</w:t>
      </w:r>
      <w:proofErr w:type="spellEnd"/>
      <w:r>
        <w:t xml:space="preserve">. . . </w:t>
      </w:r>
      <w:proofErr w:type="gramStart"/>
      <w:r>
        <w:t>. . . .</w:t>
      </w:r>
      <w:proofErr w:type="gramEnd"/>
      <w:r>
        <w:t xml:space="preserve"> . : Enabled</w:t>
      </w:r>
    </w:p>
    <w:p w14:paraId="6ACBC641" w14:textId="77777777" w:rsidR="00E06ACA" w:rsidRDefault="00E06ACA" w:rsidP="00E06ACA">
      <w:pPr>
        <w:pStyle w:val="BodyTextL25"/>
      </w:pPr>
      <w:r>
        <w:t>Notice in the output that the prefix used is 2001:db</w:t>
      </w:r>
      <w:proofErr w:type="gramStart"/>
      <w:r>
        <w:t>8:acad</w:t>
      </w:r>
      <w:proofErr w:type="gramEnd"/>
      <w:r>
        <w:t>:3::</w:t>
      </w:r>
    </w:p>
    <w:p w14:paraId="2681ACA4" w14:textId="2F8E0D64" w:rsidR="00E06ACA" w:rsidRDefault="00E06ACA" w:rsidP="00DF17A4">
      <w:pPr>
        <w:pStyle w:val="Heading3"/>
      </w:pPr>
      <w:r>
        <w:t>Configure R2 as a DHCP relay agent for the LAN on G0/0/1</w:t>
      </w:r>
      <w:r w:rsidR="00470620">
        <w:t>.</w:t>
      </w:r>
    </w:p>
    <w:p w14:paraId="57C8E153" w14:textId="3F159ECA" w:rsidR="00E06ACA" w:rsidRDefault="00E06ACA" w:rsidP="00742D03">
      <w:pPr>
        <w:pStyle w:val="SubStepAlpha"/>
        <w:spacing w:after="0"/>
      </w:pPr>
      <w:r>
        <w:t xml:space="preserve">Configure the </w:t>
      </w:r>
      <w:r w:rsidRPr="00742D03">
        <w:rPr>
          <w:b/>
        </w:rPr>
        <w:t xml:space="preserve">ipv6 </w:t>
      </w:r>
      <w:proofErr w:type="spellStart"/>
      <w:r w:rsidRPr="00742D03">
        <w:rPr>
          <w:b/>
        </w:rPr>
        <w:t>dhcp</w:t>
      </w:r>
      <w:proofErr w:type="spellEnd"/>
      <w:r w:rsidRPr="00742D03">
        <w:rPr>
          <w:b/>
        </w:rPr>
        <w:t xml:space="preserve"> relay</w:t>
      </w:r>
      <w:r>
        <w:t xml:space="preserve"> command on R2 interface </w:t>
      </w:r>
      <w:r w:rsidR="00742D03">
        <w:t>G</w:t>
      </w:r>
      <w:r>
        <w:t xml:space="preserve">0/0/1, specifying the destination address of the G0/0/0 interface on R1. Also configure the </w:t>
      </w:r>
      <w:r w:rsidRPr="00742D03">
        <w:rPr>
          <w:b/>
        </w:rPr>
        <w:t>managed-config-flag</w:t>
      </w:r>
      <w:r>
        <w:t xml:space="preserve"> command</w:t>
      </w:r>
      <w:r w:rsidR="00742D03">
        <w:t>.</w:t>
      </w:r>
    </w:p>
    <w:p w14:paraId="4F48B091" w14:textId="0C6CBD11" w:rsidR="00742D03" w:rsidRDefault="00742D03" w:rsidP="00742D03">
      <w:pPr>
        <w:pStyle w:val="ConfigWindow"/>
      </w:pPr>
      <w:r>
        <w:t>Open configuration window</w:t>
      </w:r>
    </w:p>
    <w:p w14:paraId="50790D82" w14:textId="77777777" w:rsidR="00E06ACA" w:rsidRDefault="00E06ACA" w:rsidP="00E06ACA">
      <w:pPr>
        <w:pStyle w:val="CMD"/>
      </w:pPr>
      <w:r>
        <w:t xml:space="preserve">R2(config)# </w:t>
      </w:r>
      <w:r w:rsidRPr="003C098A">
        <w:rPr>
          <w:b/>
          <w:bCs/>
        </w:rPr>
        <w:t>interface g0/0/1</w:t>
      </w:r>
    </w:p>
    <w:p w14:paraId="4F0824B1" w14:textId="77777777" w:rsidR="00E06ACA" w:rsidRDefault="00E06ACA" w:rsidP="00E06ACA">
      <w:pPr>
        <w:pStyle w:val="CMD"/>
      </w:pPr>
      <w:r>
        <w:t>R2(config-</w:t>
      </w:r>
      <w:proofErr w:type="gramStart"/>
      <w:r>
        <w:t>if)#</w:t>
      </w:r>
      <w:proofErr w:type="gramEnd"/>
      <w:r>
        <w:t xml:space="preserve"> </w:t>
      </w:r>
      <w:r w:rsidRPr="003C098A">
        <w:rPr>
          <w:b/>
          <w:bCs/>
        </w:rPr>
        <w:t xml:space="preserve">ipv6 </w:t>
      </w:r>
      <w:proofErr w:type="spellStart"/>
      <w:r w:rsidRPr="003C098A">
        <w:rPr>
          <w:b/>
          <w:bCs/>
        </w:rPr>
        <w:t>nd</w:t>
      </w:r>
      <w:proofErr w:type="spellEnd"/>
      <w:r w:rsidRPr="003C098A">
        <w:rPr>
          <w:b/>
          <w:bCs/>
        </w:rPr>
        <w:t xml:space="preserve"> managed-config-flag</w:t>
      </w:r>
    </w:p>
    <w:p w14:paraId="06748CCC" w14:textId="77777777" w:rsidR="00E06ACA" w:rsidRDefault="00E06ACA" w:rsidP="00E06ACA">
      <w:pPr>
        <w:pStyle w:val="CMD"/>
      </w:pPr>
      <w:r>
        <w:t>R2(config-</w:t>
      </w:r>
      <w:proofErr w:type="gramStart"/>
      <w:r>
        <w:t>if)#</w:t>
      </w:r>
      <w:proofErr w:type="gramEnd"/>
      <w:r>
        <w:t xml:space="preserve"> </w:t>
      </w:r>
      <w:r w:rsidRPr="003C098A">
        <w:rPr>
          <w:b/>
          <w:bCs/>
        </w:rPr>
        <w:t xml:space="preserve">ipv6 </w:t>
      </w:r>
      <w:proofErr w:type="spellStart"/>
      <w:r w:rsidRPr="003C098A">
        <w:rPr>
          <w:b/>
          <w:bCs/>
        </w:rPr>
        <w:t>dhcp</w:t>
      </w:r>
      <w:proofErr w:type="spellEnd"/>
      <w:r w:rsidRPr="003C098A">
        <w:rPr>
          <w:b/>
          <w:bCs/>
        </w:rPr>
        <w:t xml:space="preserve"> relay destination 2001:db8:acad:2::1 g0/0/0</w:t>
      </w:r>
    </w:p>
    <w:p w14:paraId="404A1034" w14:textId="77777777" w:rsidR="00E06ACA" w:rsidRDefault="00E06ACA" w:rsidP="00DF17A4">
      <w:pPr>
        <w:pStyle w:val="SubStepAlpha"/>
      </w:pPr>
      <w:r>
        <w:t>Save your configuration.</w:t>
      </w:r>
    </w:p>
    <w:p w14:paraId="22F1A700" w14:textId="7433CE84" w:rsidR="00742D03" w:rsidRPr="00637F56" w:rsidRDefault="00742D03" w:rsidP="00742D03">
      <w:pPr>
        <w:pStyle w:val="ConfigWindow"/>
      </w:pPr>
      <w:r>
        <w:t>Close configuration window</w:t>
      </w:r>
    </w:p>
    <w:p w14:paraId="17EEB304" w14:textId="77A492E9" w:rsidR="00E06ACA" w:rsidRDefault="00E06ACA" w:rsidP="00742D03">
      <w:pPr>
        <w:pStyle w:val="Heading3"/>
        <w:spacing w:before="120"/>
      </w:pPr>
      <w:r>
        <w:t>Attempt to acquire an IPv6 address from DHCPv6 on PC-B</w:t>
      </w:r>
      <w:r w:rsidR="00470620">
        <w:t>.</w:t>
      </w:r>
    </w:p>
    <w:p w14:paraId="3B566490" w14:textId="0018A1DF" w:rsidR="00E06ACA" w:rsidRDefault="00E06ACA" w:rsidP="00DF17A4">
      <w:pPr>
        <w:pStyle w:val="SubStepAlpha"/>
      </w:pPr>
      <w:r>
        <w:t>Restart PC-B</w:t>
      </w:r>
      <w:r w:rsidR="00DF17A4">
        <w:t>.</w:t>
      </w:r>
    </w:p>
    <w:p w14:paraId="7C5CC66B" w14:textId="21176D94" w:rsidR="00E06ACA" w:rsidRDefault="00E06ACA" w:rsidP="00DF17A4">
      <w:pPr>
        <w:pStyle w:val="SubStepAlpha"/>
      </w:pPr>
      <w:r>
        <w:lastRenderedPageBreak/>
        <w:t xml:space="preserve">Open a command prompt on PC-B and issue the command </w:t>
      </w:r>
      <w:r w:rsidRPr="009E361B">
        <w:rPr>
          <w:b/>
          <w:bCs/>
        </w:rPr>
        <w:t>ipconfig /</w:t>
      </w:r>
      <w:r>
        <w:rPr>
          <w:b/>
          <w:bCs/>
        </w:rPr>
        <w:t>all</w:t>
      </w:r>
      <w:r>
        <w:t xml:space="preserve"> and examine the output to see the results of the DHCPv6 relay operation.</w:t>
      </w:r>
    </w:p>
    <w:p w14:paraId="3F4A3F95" w14:textId="77777777" w:rsidR="00754337" w:rsidRDefault="00754337" w:rsidP="00754337">
      <w:pPr>
        <w:pStyle w:val="CMD"/>
      </w:pPr>
      <w:r>
        <w:t xml:space="preserve">C:\Users\Student&gt; </w:t>
      </w:r>
      <w:r w:rsidRPr="00C833DE">
        <w:rPr>
          <w:b/>
        </w:rPr>
        <w:t>ipconfig /all</w:t>
      </w:r>
    </w:p>
    <w:p w14:paraId="1E760B33" w14:textId="77777777" w:rsidR="00754337" w:rsidRDefault="00754337" w:rsidP="00754337">
      <w:pPr>
        <w:pStyle w:val="CMDOutput"/>
      </w:pPr>
      <w:r>
        <w:t>Windows IP Configuration</w:t>
      </w:r>
    </w:p>
    <w:p w14:paraId="319875BA" w14:textId="198B1D70" w:rsidR="00754337" w:rsidRDefault="00754337" w:rsidP="00754337">
      <w:pPr>
        <w:pStyle w:val="CMDOutput"/>
      </w:pPr>
    </w:p>
    <w:p w14:paraId="40E91E03" w14:textId="77777777" w:rsidR="00754337" w:rsidRDefault="00754337" w:rsidP="00754337">
      <w:pPr>
        <w:pStyle w:val="CMDOutput"/>
      </w:pPr>
      <w:r>
        <w:t xml:space="preserve">   Host Name . . . . . . . . . </w:t>
      </w:r>
      <w:proofErr w:type="gramStart"/>
      <w:r>
        <w:t>. . . :</w:t>
      </w:r>
      <w:proofErr w:type="gramEnd"/>
      <w:r>
        <w:t xml:space="preserve"> DESKTOP-3FR7RKA</w:t>
      </w:r>
    </w:p>
    <w:p w14:paraId="4A3130D5" w14:textId="77777777" w:rsidR="00754337" w:rsidRDefault="00754337" w:rsidP="00754337">
      <w:pPr>
        <w:pStyle w:val="CMDOutput"/>
      </w:pPr>
      <w:r>
        <w:t xml:space="preserve">   Primary Dns </w:t>
      </w:r>
      <w:proofErr w:type="gramStart"/>
      <w:r>
        <w:t>Suffix  . . .</w:t>
      </w:r>
      <w:proofErr w:type="gramEnd"/>
      <w:r>
        <w:t xml:space="preserve"> . . . . : </w:t>
      </w:r>
    </w:p>
    <w:p w14:paraId="5C2B29C1" w14:textId="77777777" w:rsidR="00754337" w:rsidRDefault="00754337" w:rsidP="00754337">
      <w:pPr>
        <w:pStyle w:val="CMDOutput"/>
      </w:pPr>
      <w:r>
        <w:t xml:space="preserve">   Node Type . . . . . . . . . </w:t>
      </w:r>
      <w:proofErr w:type="gramStart"/>
      <w:r>
        <w:t>. . . :</w:t>
      </w:r>
      <w:proofErr w:type="gramEnd"/>
      <w:r>
        <w:t xml:space="preserve"> Hybrid</w:t>
      </w:r>
    </w:p>
    <w:p w14:paraId="7EEDAACD" w14:textId="77777777" w:rsidR="00754337" w:rsidRDefault="00754337" w:rsidP="00754337">
      <w:pPr>
        <w:pStyle w:val="CMDOutput"/>
      </w:pPr>
      <w:r>
        <w:t xml:space="preserve">   IP Routing Enabled. . . </w:t>
      </w:r>
      <w:proofErr w:type="gramStart"/>
      <w:r>
        <w:t>. . . .</w:t>
      </w:r>
      <w:proofErr w:type="gramEnd"/>
      <w:r>
        <w:t xml:space="preserve"> . : No</w:t>
      </w:r>
    </w:p>
    <w:p w14:paraId="7EBE6491" w14:textId="10980A5A" w:rsidR="00754337" w:rsidRDefault="00754337" w:rsidP="00754337">
      <w:pPr>
        <w:pStyle w:val="CMDOutput"/>
      </w:pPr>
      <w:r>
        <w:t xml:space="preserve">   WINS Proxy Enabled. . . </w:t>
      </w:r>
      <w:proofErr w:type="gramStart"/>
      <w:r>
        <w:t>. . . .</w:t>
      </w:r>
      <w:proofErr w:type="gramEnd"/>
      <w:r>
        <w:t xml:space="preserve"> . : No</w:t>
      </w:r>
    </w:p>
    <w:p w14:paraId="33D1D492" w14:textId="15BD6509" w:rsidR="00134D70" w:rsidRDefault="00134D70" w:rsidP="00754337">
      <w:pPr>
        <w:pStyle w:val="CMDOutput"/>
      </w:pPr>
      <w:r>
        <w:t xml:space="preserve">   DNS Suffix Search List. . . </w:t>
      </w:r>
      <w:proofErr w:type="gramStart"/>
      <w:r>
        <w:t>. . . :</w:t>
      </w:r>
      <w:proofErr w:type="gramEnd"/>
      <w:r>
        <w:t xml:space="preserve"> STATEFUL.com</w:t>
      </w:r>
    </w:p>
    <w:p w14:paraId="692516AB" w14:textId="77777777" w:rsidR="00754337" w:rsidRDefault="00754337" w:rsidP="00754337">
      <w:pPr>
        <w:pStyle w:val="CMDOutput"/>
      </w:pPr>
    </w:p>
    <w:p w14:paraId="4EE39209" w14:textId="77777777" w:rsidR="00754337" w:rsidRDefault="00754337" w:rsidP="00754337">
      <w:pPr>
        <w:pStyle w:val="CMDOutput"/>
      </w:pPr>
      <w:r>
        <w:t>Ethernet adapter Ethernet0:</w:t>
      </w:r>
    </w:p>
    <w:p w14:paraId="31624CC5" w14:textId="563141FC" w:rsidR="00754337" w:rsidRDefault="00754337" w:rsidP="00754337">
      <w:pPr>
        <w:pStyle w:val="CMDOutput"/>
      </w:pPr>
    </w:p>
    <w:p w14:paraId="6C404CF8" w14:textId="7BB6432E" w:rsidR="00754337" w:rsidRDefault="00754337" w:rsidP="00754337">
      <w:pPr>
        <w:pStyle w:val="CMDOutput"/>
      </w:pPr>
      <w:r>
        <w:t xml:space="preserve">   Connection-specific DNS </w:t>
      </w:r>
      <w:proofErr w:type="gramStart"/>
      <w:r>
        <w:t>Suffix  .</w:t>
      </w:r>
      <w:proofErr w:type="gramEnd"/>
      <w:r>
        <w:t xml:space="preserve"> : </w:t>
      </w:r>
      <w:r w:rsidR="00134D70">
        <w:t>STATEFUL.com</w:t>
      </w:r>
    </w:p>
    <w:p w14:paraId="79D5C9F7" w14:textId="77777777" w:rsidR="00754337" w:rsidRDefault="00754337" w:rsidP="00754337">
      <w:pPr>
        <w:pStyle w:val="CMDOutput"/>
      </w:pPr>
      <w:r>
        <w:t xml:space="preserve">   Description . . . . . . </w:t>
      </w:r>
      <w:proofErr w:type="gramStart"/>
      <w:r>
        <w:t>. . . .</w:t>
      </w:r>
      <w:proofErr w:type="gramEnd"/>
      <w:r>
        <w:t xml:space="preserve"> . : Intel(R) 852574L Gigabit Network Connection</w:t>
      </w:r>
    </w:p>
    <w:p w14:paraId="19B1FCF2" w14:textId="77777777" w:rsidR="00754337" w:rsidRDefault="00754337" w:rsidP="00754337">
      <w:pPr>
        <w:pStyle w:val="CMDOutput"/>
      </w:pPr>
      <w:r>
        <w:t xml:space="preserve">   Physical Address. . . . . . </w:t>
      </w:r>
      <w:proofErr w:type="gramStart"/>
      <w:r>
        <w:t>. . . :</w:t>
      </w:r>
      <w:proofErr w:type="gramEnd"/>
      <w:r>
        <w:t xml:space="preserve"> 00-50-56-B3-7B-06</w:t>
      </w:r>
    </w:p>
    <w:p w14:paraId="5C419F43" w14:textId="77777777" w:rsidR="00754337" w:rsidRDefault="00754337" w:rsidP="00754337">
      <w:pPr>
        <w:pStyle w:val="CMDOutput"/>
      </w:pPr>
      <w:r>
        <w:t xml:space="preserve">   DHCP Enabled. . . . . . </w:t>
      </w:r>
      <w:proofErr w:type="gramStart"/>
      <w:r>
        <w:t>. . . .</w:t>
      </w:r>
      <w:proofErr w:type="gramEnd"/>
      <w:r>
        <w:t xml:space="preserve"> . : Yes</w:t>
      </w:r>
    </w:p>
    <w:p w14:paraId="5C87B4E4" w14:textId="77777777" w:rsidR="00754337" w:rsidRDefault="00754337" w:rsidP="00754337">
      <w:pPr>
        <w:pStyle w:val="CMDOutput"/>
      </w:pPr>
      <w:r>
        <w:t xml:space="preserve">   Autoconfiguration Enabled </w:t>
      </w:r>
      <w:proofErr w:type="gramStart"/>
      <w:r>
        <w:t>. . . .</w:t>
      </w:r>
      <w:proofErr w:type="gramEnd"/>
      <w:r>
        <w:t xml:space="preserve"> : Yes</w:t>
      </w:r>
    </w:p>
    <w:p w14:paraId="5D3369B7" w14:textId="2A35B5B2" w:rsidR="00754337" w:rsidRDefault="00754337" w:rsidP="00754337">
      <w:pPr>
        <w:pStyle w:val="CMDOutput"/>
      </w:pPr>
      <w:r>
        <w:t xml:space="preserve">   IPv6 Address. . . . . . </w:t>
      </w:r>
      <w:proofErr w:type="gramStart"/>
      <w:r>
        <w:t>. . . .</w:t>
      </w:r>
      <w:proofErr w:type="gramEnd"/>
      <w:r>
        <w:t xml:space="preserve"> . : 2001:d</w:t>
      </w:r>
      <w:r w:rsidR="00134D70">
        <w:t>b8:acad3:aaaa:7104:8b7d:5402</w:t>
      </w:r>
      <w:r>
        <w:t>(Preferred)</w:t>
      </w:r>
    </w:p>
    <w:p w14:paraId="186B77FC" w14:textId="55170570" w:rsidR="00754337" w:rsidRDefault="00134D70" w:rsidP="00754337">
      <w:pPr>
        <w:pStyle w:val="CMDOutput"/>
      </w:pPr>
      <w:r>
        <w:t xml:space="preserve">   Lease Obtained. . . . . . </w:t>
      </w:r>
      <w:proofErr w:type="gramStart"/>
      <w:r>
        <w:t>. . . .</w:t>
      </w:r>
      <w:proofErr w:type="gramEnd"/>
      <w:r>
        <w:t xml:space="preserve"> </w:t>
      </w:r>
      <w:r w:rsidR="00754337">
        <w:t xml:space="preserve">: </w:t>
      </w:r>
      <w:r>
        <w:t>Sunday, October 6, 2019 3:27:13 PM</w:t>
      </w:r>
    </w:p>
    <w:p w14:paraId="6F386BF5" w14:textId="7F289E5E" w:rsidR="00134D70" w:rsidRDefault="00134D70" w:rsidP="00754337">
      <w:pPr>
        <w:pStyle w:val="CMDOutput"/>
      </w:pPr>
      <w:r>
        <w:t xml:space="preserve">   Lease Expires . . . . . . </w:t>
      </w:r>
      <w:proofErr w:type="gramStart"/>
      <w:r>
        <w:t>. . . .</w:t>
      </w:r>
      <w:proofErr w:type="gramEnd"/>
      <w:r>
        <w:t xml:space="preserve"> : Tuesday, October 8, 2019 3:27:13 PM</w:t>
      </w:r>
    </w:p>
    <w:p w14:paraId="6DE6C49A" w14:textId="77777777" w:rsidR="00754337" w:rsidRDefault="00754337" w:rsidP="00754337">
      <w:pPr>
        <w:pStyle w:val="CMDOutput"/>
      </w:pPr>
      <w:r>
        <w:t xml:space="preserve">   Link-local IPv6 Address </w:t>
      </w:r>
      <w:proofErr w:type="gramStart"/>
      <w:r>
        <w:t>. . . .</w:t>
      </w:r>
      <w:proofErr w:type="gramEnd"/>
      <w:r>
        <w:t xml:space="preserve"> . : fe80::a0f3:3d39:f9fb:a020%6(Preferred)</w:t>
      </w:r>
    </w:p>
    <w:p w14:paraId="491141C7" w14:textId="77777777" w:rsidR="00754337" w:rsidRDefault="00754337" w:rsidP="00754337">
      <w:pPr>
        <w:pStyle w:val="CMDOutput"/>
      </w:pPr>
      <w:r>
        <w:t xml:space="preserve">   IPv4 Address. . . . . . </w:t>
      </w:r>
      <w:proofErr w:type="gramStart"/>
      <w:r>
        <w:t>. . . .</w:t>
      </w:r>
      <w:proofErr w:type="gramEnd"/>
      <w:r>
        <w:t xml:space="preserve"> . : 169.254.160.32(Preferred)</w:t>
      </w:r>
    </w:p>
    <w:p w14:paraId="3615569F" w14:textId="77777777" w:rsidR="00754337" w:rsidRDefault="00754337" w:rsidP="00754337">
      <w:pPr>
        <w:pStyle w:val="CMDOutput"/>
      </w:pPr>
      <w:r>
        <w:t xml:space="preserve">   Subnet Mask . . . . . . </w:t>
      </w:r>
      <w:proofErr w:type="gramStart"/>
      <w:r>
        <w:t>. . . .</w:t>
      </w:r>
      <w:proofErr w:type="gramEnd"/>
      <w:r>
        <w:t xml:space="preserve"> . : 255.255.0.0</w:t>
      </w:r>
    </w:p>
    <w:p w14:paraId="6BA8D7BE" w14:textId="30D8E256" w:rsidR="00754337" w:rsidRDefault="00754337" w:rsidP="00754337">
      <w:pPr>
        <w:pStyle w:val="CMDOutput"/>
      </w:pPr>
      <w:r>
        <w:t xml:space="preserve">   Default Gateway . . . . . . </w:t>
      </w:r>
      <w:proofErr w:type="gramStart"/>
      <w:r>
        <w:t>. . . :</w:t>
      </w:r>
      <w:proofErr w:type="gramEnd"/>
      <w:r>
        <w:t xml:space="preserve"> fe80::</w:t>
      </w:r>
      <w:r w:rsidR="00134D70">
        <w:t>2</w:t>
      </w:r>
      <w:r>
        <w:t>%6</w:t>
      </w:r>
    </w:p>
    <w:p w14:paraId="476986E3" w14:textId="77777777" w:rsidR="00754337" w:rsidRDefault="00754337" w:rsidP="00754337">
      <w:pPr>
        <w:pStyle w:val="CMDOutput"/>
      </w:pPr>
      <w:r>
        <w:t xml:space="preserve">   DHCPv6 IAID . . . . . . </w:t>
      </w:r>
      <w:proofErr w:type="gramStart"/>
      <w:r>
        <w:t>. . . .</w:t>
      </w:r>
      <w:proofErr w:type="gramEnd"/>
      <w:r>
        <w:t xml:space="preserve"> . : 50334761</w:t>
      </w:r>
    </w:p>
    <w:p w14:paraId="36689DD7" w14:textId="77777777" w:rsidR="00754337" w:rsidRDefault="00754337" w:rsidP="00754337">
      <w:pPr>
        <w:pStyle w:val="CMDOutput"/>
      </w:pPr>
      <w:r>
        <w:t xml:space="preserve">   DHCPv6 Client DUID. . . </w:t>
      </w:r>
      <w:proofErr w:type="gramStart"/>
      <w:r>
        <w:t>. . . .</w:t>
      </w:r>
      <w:proofErr w:type="gramEnd"/>
      <w:r>
        <w:t xml:space="preserve"> . : 00-01-00-01-24-F2-08-38-00-50-56-B3-7B-06</w:t>
      </w:r>
    </w:p>
    <w:p w14:paraId="667BFFBE" w14:textId="3EEFAE3B" w:rsidR="00754337" w:rsidRDefault="00754337" w:rsidP="00754337">
      <w:pPr>
        <w:pStyle w:val="CMDOutput"/>
      </w:pPr>
      <w:r>
        <w:t xml:space="preserve">   DNS Servers . . . . . . </w:t>
      </w:r>
      <w:proofErr w:type="gramStart"/>
      <w:r>
        <w:t>. . . .</w:t>
      </w:r>
      <w:proofErr w:type="gramEnd"/>
      <w:r>
        <w:t xml:space="preserve"> . : </w:t>
      </w:r>
      <w:r w:rsidR="00134D70">
        <w:t>2001:db8:acad::254</w:t>
      </w:r>
    </w:p>
    <w:p w14:paraId="2BE718B9" w14:textId="0BFBD5BE" w:rsidR="00754337" w:rsidRDefault="00754337" w:rsidP="00754337">
      <w:pPr>
        <w:pStyle w:val="CMDOutput"/>
      </w:pPr>
      <w:r>
        <w:t xml:space="preserve">   NetBIOS over Tcpip. . . </w:t>
      </w:r>
      <w:proofErr w:type="gramStart"/>
      <w:r>
        <w:t>. . . .</w:t>
      </w:r>
      <w:proofErr w:type="gramEnd"/>
      <w:r>
        <w:t xml:space="preserve"> . : Enabled</w:t>
      </w:r>
    </w:p>
    <w:p w14:paraId="5743985D" w14:textId="619EA026" w:rsidR="00134D70" w:rsidRDefault="00134D70" w:rsidP="00754337">
      <w:pPr>
        <w:pStyle w:val="CMDOutput"/>
      </w:pPr>
      <w:r>
        <w:t xml:space="preserve">   Connection-specific DNS Suffix Search </w:t>
      </w:r>
      <w:proofErr w:type="gramStart"/>
      <w:r>
        <w:t>List  :</w:t>
      </w:r>
      <w:proofErr w:type="gramEnd"/>
    </w:p>
    <w:p w14:paraId="1D72CCD7" w14:textId="3EF64455" w:rsidR="00134D70" w:rsidRDefault="00134D70" w:rsidP="00754337">
      <w:pPr>
        <w:pStyle w:val="CMDOutput"/>
      </w:pPr>
      <w:r>
        <w:t xml:space="preserve">                                       STATEFUL.com</w:t>
      </w:r>
    </w:p>
    <w:p w14:paraId="21C65C57" w14:textId="164C7F88" w:rsidR="00E06ACA" w:rsidRDefault="00E06ACA" w:rsidP="00DF17A4">
      <w:pPr>
        <w:pStyle w:val="SubStepAlpha"/>
      </w:pPr>
      <w:r>
        <w:t>Test connectivity by pinging R1’s G0/0/1 interface IP address.</w:t>
      </w:r>
    </w:p>
    <w:p w14:paraId="0FC5429A" w14:textId="6CDAF09E" w:rsidR="00637F56" w:rsidRPr="00AB39B6" w:rsidRDefault="00637F56" w:rsidP="00637F56">
      <w:pPr>
        <w:pStyle w:val="ConfigWindow"/>
      </w:pPr>
      <w:r>
        <w:t>End of document</w:t>
      </w:r>
    </w:p>
    <w:sectPr w:rsidR="00637F56" w:rsidRPr="00AB39B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7D1F4" w14:textId="77777777" w:rsidR="005F64FD" w:rsidRDefault="005F64FD" w:rsidP="00710659">
      <w:pPr>
        <w:spacing w:after="0" w:line="240" w:lineRule="auto"/>
      </w:pPr>
      <w:r>
        <w:separator/>
      </w:r>
    </w:p>
    <w:p w14:paraId="2F0E3743" w14:textId="77777777" w:rsidR="005F64FD" w:rsidRDefault="005F64FD"/>
  </w:endnote>
  <w:endnote w:type="continuationSeparator" w:id="0">
    <w:p w14:paraId="502C2E76" w14:textId="77777777" w:rsidR="005F64FD" w:rsidRDefault="005F64FD" w:rsidP="00710659">
      <w:pPr>
        <w:spacing w:after="0" w:line="240" w:lineRule="auto"/>
      </w:pPr>
      <w:r>
        <w:continuationSeparator/>
      </w:r>
    </w:p>
    <w:p w14:paraId="49FF51D0" w14:textId="77777777" w:rsidR="005F64FD" w:rsidRDefault="005F6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B0E5" w14:textId="3A2B6C03" w:rsidR="00FE3949" w:rsidRPr="00882B63" w:rsidRDefault="00FE394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2A719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6DBD3" w14:textId="6F108DBD" w:rsidR="00FE3949" w:rsidRPr="00882B63" w:rsidRDefault="00FE394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2A719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34666" w14:textId="77777777" w:rsidR="005F64FD" w:rsidRDefault="005F64FD" w:rsidP="00710659">
      <w:pPr>
        <w:spacing w:after="0" w:line="240" w:lineRule="auto"/>
      </w:pPr>
      <w:r>
        <w:separator/>
      </w:r>
    </w:p>
    <w:p w14:paraId="4DC064AF" w14:textId="77777777" w:rsidR="005F64FD" w:rsidRDefault="005F64FD"/>
  </w:footnote>
  <w:footnote w:type="continuationSeparator" w:id="0">
    <w:p w14:paraId="7A92562E" w14:textId="77777777" w:rsidR="005F64FD" w:rsidRDefault="005F64FD" w:rsidP="00710659">
      <w:pPr>
        <w:spacing w:after="0" w:line="240" w:lineRule="auto"/>
      </w:pPr>
      <w:r>
        <w:continuationSeparator/>
      </w:r>
    </w:p>
    <w:p w14:paraId="5B012070" w14:textId="77777777" w:rsidR="005F64FD" w:rsidRDefault="005F64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FE3949" w:rsidRDefault="00FE3949" w:rsidP="008402F2">
        <w:pPr>
          <w:pStyle w:val="PageHead"/>
        </w:pPr>
        <w:r>
          <w:t>Lab - Configure DHCPv6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9546" w14:textId="77777777" w:rsidR="00FE3949" w:rsidRDefault="00FE3949" w:rsidP="006C3FCF">
    <w:pPr>
      <w:ind w:left="-288"/>
    </w:pPr>
    <w:r>
      <w:rPr>
        <w:noProof/>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194"/>
    <w:rsid w:val="002C04C4"/>
    <w:rsid w:val="002C090C"/>
    <w:rsid w:val="002C1243"/>
    <w:rsid w:val="002C1815"/>
    <w:rsid w:val="002C475E"/>
    <w:rsid w:val="002C6AD6"/>
    <w:rsid w:val="002C75AD"/>
    <w:rsid w:val="002D6C2A"/>
    <w:rsid w:val="002D7A86"/>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5F64FD"/>
    <w:rsid w:val="006007BB"/>
    <w:rsid w:val="00601DC0"/>
    <w:rsid w:val="006034CB"/>
    <w:rsid w:val="00603503"/>
    <w:rsid w:val="00603C52"/>
    <w:rsid w:val="006131CE"/>
    <w:rsid w:val="0061336B"/>
    <w:rsid w:val="00617D6E"/>
    <w:rsid w:val="006200D3"/>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21E01"/>
    <w:rsid w:val="007222AD"/>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63E34"/>
    <w:rsid w:val="00964DFA"/>
    <w:rsid w:val="00970A69"/>
    <w:rsid w:val="009768DB"/>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F5BB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768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F5BB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3652"/>
    <w:rPr>
      <w:b/>
      <w:sz w:val="32"/>
    </w:rPr>
  </w:style>
  <w:style w:type="paragraph" w:customStyle="1" w:styleId="BodyText1">
    <w:name w:val="Body Text1"/>
    <w:basedOn w:val="Normal"/>
    <w:qFormat/>
    <w:rsid w:val="00043652"/>
    <w:pPr>
      <w:spacing w:line="240" w:lineRule="auto"/>
    </w:pPr>
    <w:rPr>
      <w:sz w:val="20"/>
    </w:rPr>
  </w:style>
  <w:style w:type="numbering" w:customStyle="1" w:styleId="PartStepSubStepList">
    <w:name w:val="Part_Step_SubStep_List"/>
    <w:basedOn w:val="NoList"/>
    <w:uiPriority w:val="99"/>
    <w:rsid w:val="00043652"/>
    <w:pPr>
      <w:numPr>
        <w:numId w:val="10"/>
      </w:numPr>
    </w:pPr>
  </w:style>
  <w:style w:type="paragraph" w:styleId="ListParagraph">
    <w:name w:val="List Paragraph"/>
    <w:basedOn w:val="Normal"/>
    <w:uiPriority w:val="34"/>
    <w:unhideWhenUsed/>
    <w:qFormat/>
    <w:rsid w:val="00043652"/>
    <w:pPr>
      <w:ind w:left="720"/>
    </w:pPr>
  </w:style>
  <w:style w:type="paragraph" w:styleId="Revision">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07"/>
    <w:rsid w:val="00023DFB"/>
    <w:rsid w:val="00206FD0"/>
    <w:rsid w:val="002B1A73"/>
    <w:rsid w:val="00335207"/>
    <w:rsid w:val="00A6210C"/>
    <w:rsid w:val="00F1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DBF33-2679-42A7-9AC5-56838836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DHCPv6</dc:title>
  <dc:creator>SP</dc:creator>
  <dc:description>2017</dc:description>
  <cp:lastModifiedBy>Suk-Yi Pennock -X (spennock - UNICON INC at Cisco)</cp:lastModifiedBy>
  <cp:revision>4</cp:revision>
  <cp:lastPrinted>2019-12-02T00:47:00Z</cp:lastPrinted>
  <dcterms:created xsi:type="dcterms:W3CDTF">2019-12-02T00:44:00Z</dcterms:created>
  <dcterms:modified xsi:type="dcterms:W3CDTF">2019-12-02T00:47:00Z</dcterms:modified>
</cp:coreProperties>
</file>